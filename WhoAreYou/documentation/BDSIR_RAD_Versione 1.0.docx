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726775094"/>
        <w:docPartObj>
          <w:docPartGallery w:val="Cover Pages"/>
          <w:docPartUnique/>
        </w:docPartObj>
      </w:sdtPr>
      <w:sdtContent>
        <w:p w:rsidR="003E045B" w:rsidRDefault="00936685" w:rsidP="00531519">
          <w:pPr>
            <w:jc w:val="both"/>
            <w:rPr>
              <w:rFonts w:asciiTheme="majorHAnsi" w:hAnsiTheme="majorHAnsi"/>
              <w:smallCaps/>
              <w:color w:val="0F6FC6" w:themeColor="accent1"/>
              <w:spacing w:val="10"/>
              <w:sz w:val="48"/>
              <w:szCs w:val="48"/>
            </w:rPr>
          </w:pPr>
          <w:r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</w:rPr>
            <w:pict>
              <v:rect id="_x0000_s1109" style="position:absolute;left:0;text-align:left;margin-left:-5.85pt;margin-top:216.75pt;width:382.1pt;height:302.25pt;z-index:251677696;mso-position-horizontal-relative:margin;mso-position-vertical-relative:page;v-text-anchor:middle" o:allowincell="f" filled="f" stroked="f">
                <v:textbox style="mso-next-textbox:#_x0000_s1109">
                  <w:txbxContent>
                    <w:p w:rsidR="0054579D" w:rsidRDefault="0054579D">
                      <w:pPr>
                        <w:rPr>
                          <w:rFonts w:asciiTheme="majorHAnsi" w:eastAsiaTheme="majorEastAsia" w:hAnsiTheme="majorHAnsi" w:cstheme="majorBidi"/>
                          <w:smallCaps/>
                          <w:color w:val="004E6C" w:themeColor="accent2" w:themeShade="80"/>
                          <w:spacing w:val="20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smallCaps/>
                            <w:color w:val="004E6C" w:themeColor="accent2" w:themeShade="80"/>
                            <w:spacing w:val="20"/>
                            <w:sz w:val="52"/>
                            <w:szCs w:val="52"/>
                          </w:rPr>
                          <w:alias w:val="Titolo"/>
                          <w:id w:val="482365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r w:rsidRPr="00BD24D3">
                            <w:rPr>
                              <w:rFonts w:asciiTheme="majorHAnsi" w:eastAsiaTheme="majorEastAsia" w:hAnsiTheme="majorHAnsi" w:cstheme="majorBidi"/>
                              <w:smallCaps/>
                              <w:color w:val="004E6C" w:themeColor="accent2" w:themeShade="80"/>
                              <w:spacing w:val="20"/>
                              <w:sz w:val="52"/>
                              <w:szCs w:val="52"/>
                            </w:rPr>
                            <w:t>Università degli Studi di Salerno</w:t>
                          </w:r>
                        </w:sdtContent>
                      </w:sdt>
                    </w:p>
                    <w:p w:rsidR="0054579D" w:rsidRDefault="0054579D">
                      <w:pPr>
                        <w:rPr>
                          <w:i/>
                          <w:iCs/>
                          <w:color w:val="004E6C" w:themeColor="accent2" w:themeShade="80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i/>
                            <w:iCs/>
                            <w:color w:val="004E6C" w:themeColor="accent2" w:themeShade="80"/>
                            <w:sz w:val="32"/>
                            <w:szCs w:val="32"/>
                          </w:rPr>
                          <w:alias w:val="Sottotitolo"/>
                          <w:id w:val="482366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r w:rsidRPr="00BD24D3">
                            <w:rPr>
                              <w:i/>
                              <w:iCs/>
                              <w:color w:val="004E6C" w:themeColor="accent2" w:themeShade="80"/>
                              <w:sz w:val="32"/>
                              <w:szCs w:val="32"/>
                            </w:rPr>
                            <w:t>Corso di Basi di Dati e Sistemi Informativi su Rete</w:t>
                          </w:r>
                        </w:sdtContent>
                      </w:sdt>
                    </w:p>
                    <w:p w:rsidR="0054579D" w:rsidRPr="00A03C5C" w:rsidRDefault="0054579D" w:rsidP="004308D8">
                      <w:pP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</w:rPr>
                        <w:t xml:space="preserve">    </w:t>
                      </w:r>
                      <w:r w:rsidRPr="00A03C5C"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  <w:t>Anno accademico 2013/2014</w:t>
                      </w: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center"/>
                        <w:rPr>
                          <w:i/>
                          <w:iCs/>
                          <w:color w:val="004E6C" w:themeColor="accent2" w:themeShade="80"/>
                          <w:sz w:val="22"/>
                          <w:szCs w:val="22"/>
                          <w:lang w:val="en-US"/>
                        </w:rPr>
                      </w:pP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03C5C">
                        <w:rPr>
                          <w:sz w:val="28"/>
                          <w:szCs w:val="28"/>
                          <w:lang w:val="en-US"/>
                        </w:rPr>
                        <w:t>Requirement Analysis Document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03C5C">
                        <w:rPr>
                          <w:sz w:val="24"/>
                          <w:szCs w:val="24"/>
                          <w:lang w:val="en-US"/>
                        </w:rPr>
                        <w:t>Versione&lt;1.0&gt;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4579D" w:rsidRPr="00A03C5C" w:rsidRDefault="0054579D" w:rsidP="00BD24D3">
                      <w:pPr>
                        <w:jc w:val="center"/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</w:pPr>
                      <w:r w:rsidRPr="00A03C5C">
                        <w:rPr>
                          <w:b/>
                          <w:i/>
                          <w:sz w:val="36"/>
                          <w:szCs w:val="36"/>
                          <w:lang w:val="en-US"/>
                        </w:rPr>
                        <w:t>“Who Are You?”</w:t>
                      </w:r>
                    </w:p>
                    <w:p w:rsidR="0054579D" w:rsidRPr="00A03C5C" w:rsidRDefault="0054579D" w:rsidP="004308D8">
                      <w:pPr>
                        <w:jc w:val="right"/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 w:rsidR="004308D8">
            <w:rPr>
              <w:rFonts w:asciiTheme="majorHAnsi" w:hAnsiTheme="majorHAnsi"/>
              <w:smallCaps/>
              <w:noProof/>
              <w:color w:val="0F6FC6" w:themeColor="accent1"/>
              <w:spacing w:val="10"/>
              <w:sz w:val="48"/>
              <w:szCs w:val="48"/>
              <w:lang w:eastAsia="it-IT"/>
            </w:rPr>
            <w:drawing>
              <wp:inline distT="0" distB="0" distL="0" distR="0">
                <wp:extent cx="1466850" cy="1466850"/>
                <wp:effectExtent l="19050" t="0" r="0" b="0"/>
                <wp:docPr id="1" name="Immagine 0" descr="logoUnisa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nisa.gif"/>
                        <pic:cNvPicPr/>
                      </pic:nvPicPr>
                      <pic:blipFill>
                        <a:blip r:embed="rId13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936685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rect id="_x0000_s1096" style="position:absolute;left:0;text-align:left;margin-left:0;margin-top:0;width:357.15pt;height:225.8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54579D" w:rsidRPr="004308D8" w:rsidRDefault="0054579D">
                      <w:pPr>
                        <w:spacing w:after="100"/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>Partecipanti</w:t>
                      </w:r>
                      <w:r w:rsidRPr="004308D8">
                        <w:rPr>
                          <w:i/>
                          <w:color w:val="0B5294" w:themeColor="accent1" w:themeShade="BF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79D" w:rsidRPr="007A1B39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Fabbrocino Silvia 0512101326</w:t>
                      </w:r>
                    </w:p>
                    <w:p w:rsidR="0054579D" w:rsidRDefault="0054579D" w:rsidP="007A1B39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t>Pennacchio Maddalena 0512101242</w:t>
                      </w:r>
                      <w:r w:rsidRPr="007A1B39"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</w: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</w:p>
                    <w:p w:rsidR="0054579D" w:rsidRDefault="0054579D">
                      <w:pPr>
                        <w:spacing w:after="100"/>
                        <w:rPr>
                          <w:color w:val="0B5294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color w:val="0B5294" w:themeColor="accent1" w:themeShade="BF"/>
                          <w:sz w:val="24"/>
                          <w:szCs w:val="24"/>
                        </w:rPr>
                        <w:br/>
                        <w:t xml:space="preserve"> </w:t>
                      </w:r>
                    </w:p>
                    <w:p w:rsidR="0054579D" w:rsidRPr="004308D8" w:rsidRDefault="0054579D">
                      <w:pPr>
                        <w:spacing w:after="100"/>
                        <w:rPr>
                          <w:color w:val="0B5294" w:themeColor="accent1" w:themeShade="BF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olor w:val="0B5294" w:themeColor="accent1" w:themeShade="BF"/>
                            <w:sz w:val="28"/>
                            <w:szCs w:val="28"/>
                          </w:rPr>
                          <w:alias w:val="Data"/>
                          <w:id w:val="48236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4-04-02T00:00:00Z">
                            <w:dateFormat w:val="dd/MM/yyyy"/>
                            <w:lid w:val="it-IT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0B5294" w:themeColor="accent1" w:themeShade="BF"/>
                              <w:sz w:val="28"/>
                              <w:szCs w:val="28"/>
                            </w:rPr>
                            <w:t>02/04/2014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rect>
            </w:pict>
          </w:r>
          <w:r w:rsidRPr="00936685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0f6fc6 [3204]" stroked="f" strokecolor="#bfb675">
                    <v:fill color2="#59a9f2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90c5f6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0f6fc6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90c5f6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c7e2fa [660]" strokeweight="2.25pt"/>
                </v:group>
                <v:oval id="_x0000_s1105" style="position:absolute;left:8731;top:12549;width:1737;height:1687;mso-position-horizontal-relative:margin;mso-position-vertical-relative:page" fillcolor="#0f6fc6 [3204]" strokecolor="#0f6fc6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0f6fc6 [3204]" strokecolor="#0f6fc6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 w:rsidRPr="00936685">
            <w:rPr>
              <w:rFonts w:ascii="Century Schoolbook" w:hAnsi="Century Schoolbook"/>
              <w:smallCaps/>
              <w:noProof/>
              <w:color w:val="4F271C"/>
              <w:spacing w:val="10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 w:rsidR="003A6782">
            <w:br w:type="page"/>
          </w:r>
        </w:p>
      </w:sdtContent>
    </w:sdt>
    <w:p w:rsidR="003E045B" w:rsidRDefault="00936685" w:rsidP="00531519">
      <w:pPr>
        <w:pStyle w:val="Titolo"/>
        <w:jc w:val="both"/>
      </w:pPr>
      <w:sdt>
        <w:sdtPr>
          <w:id w:val="112299847"/>
          <w:docPartObj>
            <w:docPartGallery w:val="Quick Parts"/>
            <w:docPartUnique/>
          </w:docPartObj>
        </w:sdtPr>
        <w:sdtContent>
          <w:r w:rsidRPr="00936685"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sdtContent>
      </w:sdt>
      <w:sdt>
        <w:sdtPr>
          <w:rPr>
            <w:rFonts w:asciiTheme="minorHAnsi" w:hAnsiTheme="minorHAnsi"/>
            <w:spacing w:val="0"/>
          </w:rPr>
          <w:alias w:val="Titolo"/>
          <w:tag w:val="Titolo"/>
          <w:id w:val="22149848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BD24D3">
            <w:rPr>
              <w:rFonts w:asciiTheme="minorHAnsi" w:hAnsiTheme="minorHAnsi"/>
              <w:spacing w:val="0"/>
            </w:rPr>
            <w:t>Università degli Studi di Salerno</w:t>
          </w:r>
        </w:sdtContent>
      </w:sdt>
      <w:r w:rsidRPr="00936685">
        <w:rPr>
          <w:szCs w:val="52"/>
        </w:rPr>
        <w:pict>
          <v:group id="_x0000_s1086" style="position:absolute;left:0;text-align:left;margin-left:514.8pt;margin-top:10in;width:43.2pt;height:43.2pt;z-index:251646976;mso-left-percent:770;mso-position-horizontal-relative:margin;mso-position-vertical-relative:bottom-margin-area;mso-left-percent:770;mso-width-relative:margin;mso-height-relative:margin" coordorigin="10653,14697" coordsize="864,864">
            <v:oval id="_x0000_s108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8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83" style="position:absolute;left:0;text-align:left;margin-left:514.8pt;margin-top:10in;width:43.2pt;height:43.2pt;z-index:251648000;mso-left-percent:770;mso-position-horizontal-relative:margin;mso-position-vertical-relative:bottom-margin-area;mso-left-percent:770;mso-width-relative:margin;mso-height-relative:margin" coordorigin="10653,14697" coordsize="864,864">
            <v:oval id="_x0000_s108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5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80" style="position:absolute;left:0;text-align:left;margin-left:514.8pt;margin-top:10in;width:43.2pt;height:43.2pt;z-index:251649024;mso-left-percent:770;mso-position-horizontal-relative:margin;mso-position-vertical-relative:bottom-margin-area;mso-left-percent:770;mso-width-relative:margin;mso-height-relative:margin" coordorigin="10653,14697" coordsize="864,864">
            <v:oval id="_x0000_s108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82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77" style="position:absolute;left:0;text-align:left;margin-left:514.8pt;margin-top:10in;width:43.2pt;height:43.2pt;z-index:251650048;mso-left-percent:770;mso-position-horizontal-relative:margin;mso-position-vertical-relative:bottom-margin-area;mso-left-percent:770;mso-width-relative:margin;mso-height-relative:margin" coordorigin="10653,14697" coordsize="864,864">
            <v:oval id="_x0000_s107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9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74" style="position:absolute;left:0;text-align:left;margin-left:514.8pt;margin-top:10in;width:43.2pt;height:43.2pt;z-index:251651072;mso-left-percent:770;mso-position-horizontal-relative:margin;mso-position-vertical-relative:bottom-margin-area;mso-left-percent:770;mso-width-relative:margin;mso-height-relative:margin" coordorigin="10653,14697" coordsize="864,864">
            <v:oval id="_x0000_s107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6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71" style="position:absolute;left:0;text-align:left;margin-left:514.8pt;margin-top:10in;width:43.2pt;height:43.2pt;z-index:251652096;mso-left-percent:770;mso-position-horizontal-relative:margin;mso-position-vertical-relative:bottom-margin-area;mso-left-percent:770;mso-width-relative:margin;mso-height-relative:margin" coordorigin="10653,14697" coordsize="864,864">
            <v:oval id="_x0000_s107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3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68" style="position:absolute;left:0;text-align:left;margin-left:514.8pt;margin-top:10in;width:43.2pt;height:43.2pt;z-index:251653120;mso-left-percent:770;mso-position-horizontal-relative:margin;mso-position-vertical-relative:bottom-margin-area;mso-left-percent:770;mso-width-relative:margin;mso-height-relative:margin" coordorigin="10653,14697" coordsize="864,864">
            <v:oval id="_x0000_s106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70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65" style="position:absolute;left:0;text-align:left;margin-left:514.8pt;margin-top:10in;width:43.2pt;height:43.2pt;z-index:251654144;mso-left-percent:770;mso-position-horizontal-relative:margin;mso-position-vertical-relative:bottom-margin-area;mso-left-percent:770;mso-width-relative:margin;mso-height-relative:margin" coordorigin="10653,14697" coordsize="864,864">
            <v:oval id="_x0000_s106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7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62" style="position:absolute;left:0;text-align:left;margin-left:514.8pt;margin-top:10in;width:43.2pt;height:43.2pt;z-index:251655168;mso-left-percent:770;mso-position-horizontal-relative:margin;mso-position-vertical-relative:bottom-margin-area;mso-left-percent:770;mso-width-relative:margin;mso-height-relative:margin" coordorigin="10653,14697" coordsize="864,864">
            <v:oval id="_x0000_s106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4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59" style="position:absolute;left:0;text-align:left;margin-left:514.8pt;margin-top:10in;width:43.2pt;height:43.2pt;z-index:251656192;mso-left-percent:770;mso-position-horizontal-relative:margin;mso-position-vertical-relative:bottom-margin-area;mso-left-percent:770;mso-width-relative:margin;mso-height-relative:margin" coordorigin="10653,14697" coordsize="864,864">
            <v:oval id="_x0000_s106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61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56" style="position:absolute;left:0;text-align:left;margin-left:514.8pt;margin-top:10in;width:43.2pt;height:43.2pt;z-index:251657216;mso-left-percent:770;mso-position-horizontal-relative:margin;mso-position-vertical-relative:bottom-margin-area;mso-left-percent:770;mso-width-relative:margin;mso-height-relative:margin" coordorigin="10653,14697" coordsize="864,864">
            <v:oval id="_x0000_s105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8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53" style="position:absolute;left:0;text-align:left;margin-left:514.8pt;margin-top:10in;width:43.2pt;height:43.2pt;z-index:251658240;mso-left-percent:770;mso-position-horizontal-relative:margin;mso-position-vertical-relative:bottom-margin-area;mso-left-percent:770;mso-width-relative:margin;mso-height-relative:margin" coordorigin="10653,14697" coordsize="864,864">
            <v:oval id="_x0000_s1054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5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50" style="position:absolute;left:0;text-align:left;margin-left:514.8pt;margin-top:10in;width:43.2pt;height:43.2pt;z-index:251659264;mso-left-percent:770;mso-position-horizontal-relative:margin;mso-position-vertical-relative:bottom-margin-area;mso-left-percent:770;mso-width-relative:margin;mso-height-relative:margin" coordorigin="10653,14697" coordsize="864,864">
            <v:oval id="_x0000_s1051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52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47" style="position:absolute;left:0;text-align:left;margin-left:514.8pt;margin-top:10in;width:43.2pt;height:43.2pt;z-index:251660288;mso-left-percent:770;mso-position-horizontal-relative:margin;mso-position-vertical-relative:bottom-margin-area;mso-left-percent:770;mso-width-relative:margin;mso-height-relative:margin" coordorigin="10653,14697" coordsize="864,864">
            <v:oval id="_x0000_s1048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9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44" style="position:absolute;left:0;text-align:left;margin-left:514.8pt;margin-top:10in;width:43.2pt;height:43.2pt;z-index:251661312;mso-left-percent:770;mso-position-horizontal-relative:margin;mso-position-vertical-relative:bottom-margin-area;mso-left-percent:770;mso-width-relative:margin;mso-height-relative:margin" coordorigin="10653,14697" coordsize="864,864">
            <v:oval id="_x0000_s1045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6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41" style="position:absolute;left:0;text-align:left;margin-left:514.8pt;margin-top:10in;width:43.2pt;height:43.2pt;z-index:251662336;mso-left-percent:770;mso-position-horizontal-relative:margin;mso-position-vertical-relative:bottom-margin-area;mso-left-percent:770;mso-width-relative:margin;mso-height-relative:margin" coordorigin="10653,14697" coordsize="864,864">
            <v:oval id="_x0000_s1042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3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38" style="position:absolute;left:0;text-align:left;margin-left:514.8pt;margin-top:10in;width:43.2pt;height:43.2pt;z-index:251663360;mso-left-percent:770;mso-position-horizontal-relative:margin;mso-position-vertical-relative:bottom-margin-area;mso-left-percent:770;mso-width-relative:margin;mso-height-relative:margin" coordorigin="10653,14697" coordsize="864,864">
            <v:oval id="_x0000_s1039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40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35" style="position:absolute;left:0;text-align:left;margin-left:514.8pt;margin-top:10in;width:43.2pt;height:43.2pt;z-index:251664384;mso-left-percent:770;mso-position-horizontal-relative:margin;mso-position-vertical-relative:bottom-margin-area;mso-left-percent:770;mso-width-relative:margin;mso-height-relative:margin" coordorigin="10653,14697" coordsize="864,864">
            <v:oval id="_x0000_s1036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7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32" style="position:absolute;left:0;text-align:left;margin-left:514.8pt;margin-top:10in;width:43.2pt;height:43.2pt;z-index:251665408;mso-left-percent:770;mso-position-horizontal-relative:margin;mso-position-vertical-relative:bottom-margin-area;mso-left-percent:770;mso-width-relative:margin;mso-height-relative:margin" coordorigin="10653,14697" coordsize="864,864">
            <v:oval id="_x0000_s1033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4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29" style="position:absolute;left:0;text-align:left;margin-left:514.8pt;margin-top:10in;width:43.2pt;height:43.2pt;z-index:251666432;mso-left-percent:770;mso-position-horizontal-relative:margin;mso-position-vertical-relative:bottom-margin-area;mso-left-percent:770;mso-width-relative:margin;mso-height-relative:margin" coordorigin="10653,14697" coordsize="864,864">
            <v:oval id="_x0000_s1030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31" style="position:absolute;left:10653;top:14697;width:864;height:864" filled="f" stroked="f"/>
            <w10:wrap anchorx="margin" anchory="page"/>
          </v:group>
        </w:pict>
      </w:r>
      <w:r w:rsidRPr="00936685">
        <w:rPr>
          <w:szCs w:val="52"/>
        </w:rPr>
        <w:pict>
          <v:group id="_x0000_s1026" style="position:absolute;left:0;text-align:left;margin-left:514.8pt;margin-top:10in;width:43.2pt;height:43.2pt;z-index:251667456;mso-left-percent:770;mso-position-horizontal-relative:margin;mso-position-vertical-relative:bottom-margin-area;mso-left-percent:770;mso-width-relative:margin;mso-height-relative:margin" coordorigin="10653,14697" coordsize="864,864">
            <v:oval id="_x0000_s1027" style="position:absolute;left:10860;top:14898;width:297;height:303;flip:x" fillcolor="#fe8637" strokecolor="#fe8637" strokeweight="3pt">
              <v:fill rotate="t"/>
              <v:stroke linestyle="thinThin"/>
              <v:shadow color="#1f2f3f" opacity=".5" offset=",3pt" offset2=",2pt"/>
            </v:oval>
            <v:rect id="_x0000_s1028" style="position:absolute;left:10653;top:14697;width:864;height:864" filled="f" stroked="f"/>
            <w10:wrap anchorx="margin" anchory="page"/>
          </v:group>
        </w:pict>
      </w:r>
    </w:p>
    <w:sdt>
      <w:sdtPr>
        <w:rPr>
          <w:sz w:val="36"/>
          <w:szCs w:val="36"/>
        </w:rPr>
        <w:alias w:val="Sottotitolo"/>
        <w:tag w:val="Sottotitolo"/>
        <w:id w:val="22149849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00DC7" w:rsidRPr="00DE054C" w:rsidRDefault="00BD24D3" w:rsidP="00531519">
          <w:pPr>
            <w:pStyle w:val="Sottotitolo"/>
            <w:jc w:val="both"/>
            <w:rPr>
              <w:sz w:val="32"/>
              <w:szCs w:val="32"/>
            </w:rPr>
          </w:pPr>
          <w:r>
            <w:rPr>
              <w:sz w:val="36"/>
              <w:szCs w:val="36"/>
            </w:rPr>
            <w:t>Corso di Basi di Dati e Sistemi Informativi su Rete</w:t>
          </w:r>
        </w:p>
      </w:sdtContent>
    </w:sdt>
    <w:p w:rsidR="00F56997" w:rsidRDefault="00F56997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</w:p>
    <w:p w:rsidR="002F566A" w:rsidRPr="00800DC7" w:rsidRDefault="004C5E4F" w:rsidP="00531519">
      <w:pPr>
        <w:pStyle w:val="Sottotitolo"/>
        <w:tabs>
          <w:tab w:val="left" w:pos="2580"/>
        </w:tabs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</w:t>
      </w:r>
      <w:r w:rsidR="004A6A35" w:rsidRPr="00800DC7">
        <w:rPr>
          <w:b/>
          <w:sz w:val="32"/>
          <w:szCs w:val="32"/>
        </w:rPr>
        <w:t>evision</w:t>
      </w:r>
      <w:proofErr w:type="spellEnd"/>
      <w:r w:rsidR="004A6A35" w:rsidRPr="00800DC7">
        <w:rPr>
          <w:b/>
          <w:sz w:val="32"/>
          <w:szCs w:val="32"/>
        </w:rPr>
        <w:t xml:space="preserve"> </w:t>
      </w:r>
      <w:proofErr w:type="spellStart"/>
      <w:r w:rsidR="004A6A35" w:rsidRPr="00800DC7">
        <w:rPr>
          <w:b/>
          <w:sz w:val="32"/>
          <w:szCs w:val="32"/>
        </w:rPr>
        <w:t>Histor</w:t>
      </w:r>
      <w:r w:rsidR="00800DC7">
        <w:rPr>
          <w:b/>
          <w:sz w:val="32"/>
          <w:szCs w:val="32"/>
        </w:rPr>
        <w:t>y</w:t>
      </w:r>
      <w:proofErr w:type="spellEnd"/>
      <w:r w:rsidR="004A6A35" w:rsidRPr="00800DC7">
        <w:rPr>
          <w:b/>
          <w:sz w:val="32"/>
          <w:szCs w:val="32"/>
        </w:rPr>
        <w:t>:</w:t>
      </w:r>
    </w:p>
    <w:tbl>
      <w:tblPr>
        <w:tblStyle w:val="Elencochiaro-Colore11"/>
        <w:tblW w:w="0" w:type="auto"/>
        <w:tbl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single" w:sz="4" w:space="0" w:color="009DD9" w:themeColor="accent2"/>
          <w:insideV w:val="single" w:sz="4" w:space="0" w:color="009DD9" w:themeColor="accent2"/>
        </w:tblBorders>
        <w:tblLayout w:type="fixed"/>
        <w:tblLook w:val="0660"/>
      </w:tblPr>
      <w:tblGrid>
        <w:gridCol w:w="1526"/>
        <w:gridCol w:w="1559"/>
        <w:gridCol w:w="3243"/>
        <w:gridCol w:w="2109"/>
      </w:tblGrid>
      <w:tr w:rsidR="004A6A35" w:rsidRPr="004A6A35" w:rsidTr="00ED371E">
        <w:trPr>
          <w:cnfStyle w:val="100000000000"/>
        </w:trPr>
        <w:tc>
          <w:tcPr>
            <w:tcW w:w="1526" w:type="dxa"/>
            <w:noWrap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559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43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109" w:type="dxa"/>
            <w:vAlign w:val="center"/>
          </w:tcPr>
          <w:p w:rsidR="004A6A35" w:rsidRPr="00472D87" w:rsidRDefault="004A6A35" w:rsidP="00ED371E">
            <w:pPr>
              <w:rPr>
                <w:color w:val="FFFFFF" w:themeColor="background1"/>
                <w:sz w:val="28"/>
                <w:szCs w:val="28"/>
              </w:rPr>
            </w:pPr>
            <w:r w:rsidRPr="00472D87">
              <w:rPr>
                <w:color w:val="FFFFFF" w:themeColor="background1"/>
                <w:sz w:val="28"/>
                <w:szCs w:val="28"/>
              </w:rPr>
              <w:t>Autore</w:t>
            </w:r>
          </w:p>
        </w:tc>
      </w:tr>
      <w:tr w:rsidR="00F016CD" w:rsidRPr="004A6A35" w:rsidTr="007A1B39">
        <w:trPr>
          <w:trHeight w:val="724"/>
        </w:trPr>
        <w:tc>
          <w:tcPr>
            <w:tcW w:w="1526" w:type="dxa"/>
            <w:noWrap/>
            <w:vAlign w:val="center"/>
          </w:tcPr>
          <w:p w:rsidR="00F016CD" w:rsidRPr="00094D74" w:rsidRDefault="00A03C5C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02/04/2012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A03C5C" w:rsidP="00A03C5C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Stesura dell’introduzione e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  <w:r>
              <w:rPr>
                <w:rFonts w:cs="Times-Roman"/>
                <w:sz w:val="24"/>
                <w:szCs w:val="24"/>
              </w:rPr>
              <w:t xml:space="preserve"> iniziali</w:t>
            </w:r>
          </w:p>
        </w:tc>
        <w:tc>
          <w:tcPr>
            <w:tcW w:w="2109" w:type="dxa"/>
            <w:vAlign w:val="center"/>
          </w:tcPr>
          <w:p w:rsidR="00F016CD" w:rsidRPr="00094D74" w:rsidRDefault="00F016CD" w:rsidP="007A1B39">
            <w:pPr>
              <w:rPr>
                <w:sz w:val="24"/>
                <w:szCs w:val="24"/>
              </w:rPr>
            </w:pPr>
          </w:p>
        </w:tc>
      </w:tr>
      <w:tr w:rsidR="00F016CD" w:rsidRPr="004A6A35" w:rsidTr="007A1B39">
        <w:tc>
          <w:tcPr>
            <w:tcW w:w="1526" w:type="dxa"/>
            <w:noWrap/>
            <w:vAlign w:val="center"/>
          </w:tcPr>
          <w:p w:rsidR="00F016CD" w:rsidRPr="00094D74" w:rsidRDefault="00A03C5C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03/04/2014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A03C5C" w:rsidP="007A1B39">
            <w:pPr>
              <w:rPr>
                <w:rFonts w:cs="Times-Roman"/>
                <w:sz w:val="24"/>
                <w:szCs w:val="24"/>
              </w:rPr>
            </w:pPr>
            <w:r>
              <w:rPr>
                <w:rFonts w:cs="Times-Roman"/>
                <w:sz w:val="24"/>
                <w:szCs w:val="24"/>
              </w:rPr>
              <w:t xml:space="preserve">Creazione dei </w:t>
            </w:r>
            <w:proofErr w:type="spellStart"/>
            <w:r>
              <w:rPr>
                <w:rFonts w:cs="Times-Roman"/>
                <w:sz w:val="24"/>
                <w:szCs w:val="24"/>
              </w:rPr>
              <w:t>mockups</w:t>
            </w:r>
            <w:proofErr w:type="spellEnd"/>
          </w:p>
        </w:tc>
        <w:tc>
          <w:tcPr>
            <w:tcW w:w="2109" w:type="dxa"/>
            <w:vAlign w:val="center"/>
          </w:tcPr>
          <w:p w:rsidR="00F016CD" w:rsidRPr="00094D74" w:rsidRDefault="00F016CD" w:rsidP="007A1B39">
            <w:pPr>
              <w:rPr>
                <w:sz w:val="24"/>
                <w:szCs w:val="24"/>
              </w:rPr>
            </w:pPr>
          </w:p>
        </w:tc>
      </w:tr>
      <w:tr w:rsidR="00F016CD" w:rsidRPr="004A6A35" w:rsidTr="007A1B39">
        <w:tc>
          <w:tcPr>
            <w:tcW w:w="1526" w:type="dxa"/>
            <w:noWrap/>
            <w:vAlign w:val="center"/>
          </w:tcPr>
          <w:p w:rsidR="00F016CD" w:rsidRPr="00094D74" w:rsidRDefault="005977EE" w:rsidP="007A1B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04/04/2014</w:t>
            </w:r>
          </w:p>
        </w:tc>
        <w:tc>
          <w:tcPr>
            <w:tcW w:w="1559" w:type="dxa"/>
            <w:vAlign w:val="center"/>
          </w:tcPr>
          <w:p w:rsidR="00F016CD" w:rsidRPr="00094D74" w:rsidRDefault="00F016CD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016CD" w:rsidRPr="00094D74" w:rsidRDefault="0063144A" w:rsidP="006314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Ultimazione dei </w:t>
            </w:r>
            <w:proofErr w:type="spellStart"/>
            <w:r>
              <w:rPr>
                <w:sz w:val="24"/>
                <w:szCs w:val="24"/>
              </w:rPr>
              <w:t>mockups</w:t>
            </w:r>
            <w:proofErr w:type="spellEnd"/>
            <w:r>
              <w:rPr>
                <w:sz w:val="24"/>
                <w:szCs w:val="24"/>
              </w:rPr>
              <w:t>, s</w:t>
            </w:r>
            <w:r w:rsidR="005977EE">
              <w:rPr>
                <w:sz w:val="24"/>
                <w:szCs w:val="24"/>
              </w:rPr>
              <w:t xml:space="preserve">tesura </w:t>
            </w:r>
            <w:r>
              <w:rPr>
                <w:sz w:val="24"/>
                <w:szCs w:val="24"/>
              </w:rPr>
              <w:t>iniziale</w:t>
            </w:r>
            <w:r w:rsidR="0054579D">
              <w:rPr>
                <w:sz w:val="24"/>
                <w:szCs w:val="24"/>
              </w:rPr>
              <w:t xml:space="preserve"> dei </w:t>
            </w:r>
            <w:r w:rsidR="005977EE">
              <w:rPr>
                <w:sz w:val="24"/>
                <w:szCs w:val="24"/>
              </w:rPr>
              <w:t>Requisiti Funzionali</w:t>
            </w: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8B1BB8" w:rsidRPr="004A6A35" w:rsidTr="007A1B39">
        <w:tc>
          <w:tcPr>
            <w:tcW w:w="1526" w:type="dxa"/>
            <w:noWrap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B1BB8" w:rsidRPr="00094D74" w:rsidRDefault="008B1BB8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8B1BB8" w:rsidRPr="00094D74" w:rsidRDefault="008B1BB8" w:rsidP="007A1B39">
            <w:pPr>
              <w:rPr>
                <w:sz w:val="24"/>
                <w:szCs w:val="24"/>
              </w:rPr>
            </w:pPr>
          </w:p>
        </w:tc>
      </w:tr>
      <w:tr w:rsidR="00A864E2" w:rsidRPr="004A6A35" w:rsidTr="007A1B39"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</w:tr>
      <w:tr w:rsidR="00A864E2" w:rsidRPr="004A6A35" w:rsidTr="007A1B39">
        <w:trPr>
          <w:trHeight w:val="934"/>
        </w:trPr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b/>
                <w:sz w:val="24"/>
                <w:szCs w:val="24"/>
              </w:rPr>
            </w:pPr>
          </w:p>
        </w:tc>
      </w:tr>
      <w:tr w:rsidR="00A864E2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A864E2" w:rsidRPr="00094D74" w:rsidRDefault="00A864E2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A864E2" w:rsidRPr="00094D74" w:rsidRDefault="00A864E2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A864E2" w:rsidRPr="00094D74" w:rsidRDefault="00A864E2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F56997" w:rsidRPr="004A6A35" w:rsidTr="007A1B39">
        <w:trPr>
          <w:trHeight w:val="582"/>
        </w:trPr>
        <w:tc>
          <w:tcPr>
            <w:tcW w:w="1526" w:type="dxa"/>
            <w:noWrap/>
            <w:vAlign w:val="center"/>
          </w:tcPr>
          <w:p w:rsidR="00F56997" w:rsidRPr="00094D74" w:rsidRDefault="00F56997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F56997" w:rsidRPr="00094D74" w:rsidRDefault="00F56997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</w:rPr>
            </w:pPr>
          </w:p>
        </w:tc>
        <w:tc>
          <w:tcPr>
            <w:tcW w:w="3243" w:type="dxa"/>
            <w:vAlign w:val="center"/>
          </w:tcPr>
          <w:p w:rsidR="00F56997" w:rsidRDefault="00F56997" w:rsidP="007A1B39">
            <w:pPr>
              <w:rPr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F56997" w:rsidRPr="00094D74" w:rsidRDefault="00F56997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trHeight w:val="609"/>
        </w:trPr>
        <w:tc>
          <w:tcPr>
            <w:tcW w:w="1526" w:type="dxa"/>
            <w:noWrap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094D74" w:rsidRDefault="00094D74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bCs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trHeight w:val="724"/>
        </w:trPr>
        <w:tc>
          <w:tcPr>
            <w:tcW w:w="1526" w:type="dxa"/>
            <w:noWrap/>
            <w:vAlign w:val="center"/>
          </w:tcPr>
          <w:p w:rsidR="00094D74" w:rsidRPr="00094D74" w:rsidRDefault="00094D74" w:rsidP="007A1B39">
            <w:pPr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094D74" w:rsidRDefault="00094D74" w:rsidP="007A1B39">
            <w:pPr>
              <w:rPr>
                <w:rStyle w:val="Enfasidelicata"/>
                <w:b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color w:val="02465A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sz w:val="24"/>
                <w:szCs w:val="24"/>
              </w:rPr>
            </w:pPr>
          </w:p>
        </w:tc>
      </w:tr>
      <w:tr w:rsidR="00094D74" w:rsidRPr="004A6A35" w:rsidTr="007A1B39">
        <w:trPr>
          <w:cnfStyle w:val="010000000000"/>
          <w:trHeight w:val="493"/>
        </w:trPr>
        <w:tc>
          <w:tcPr>
            <w:tcW w:w="1526" w:type="dxa"/>
            <w:noWrap/>
            <w:vAlign w:val="center"/>
          </w:tcPr>
          <w:p w:rsidR="00094D74" w:rsidRPr="00F16C9A" w:rsidRDefault="00094D74" w:rsidP="007A1B39">
            <w:pPr>
              <w:pStyle w:val="Nessunaspaziatura"/>
              <w:rPr>
                <w:b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094D74" w:rsidRPr="00BC1C44" w:rsidRDefault="00094D74" w:rsidP="007A1B39">
            <w:pPr>
              <w:pStyle w:val="Nessunaspaziatura"/>
              <w:rPr>
                <w:rStyle w:val="Enfasidelicata"/>
                <w:b w:val="0"/>
                <w:iCs w:val="0"/>
                <w:color w:val="03485B" w:themeColor="text2" w:themeShade="BF"/>
                <w:sz w:val="24"/>
                <w:szCs w:val="24"/>
                <w:highlight w:val="yellow"/>
              </w:rPr>
            </w:pPr>
          </w:p>
        </w:tc>
        <w:tc>
          <w:tcPr>
            <w:tcW w:w="3243" w:type="dxa"/>
            <w:vAlign w:val="center"/>
          </w:tcPr>
          <w:p w:rsidR="00094D74" w:rsidRPr="00094D74" w:rsidRDefault="00094D74" w:rsidP="007A1B39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2109" w:type="dxa"/>
            <w:vAlign w:val="center"/>
          </w:tcPr>
          <w:p w:rsidR="00094D74" w:rsidRPr="00094D74" w:rsidRDefault="00094D74" w:rsidP="007A1B39">
            <w:pPr>
              <w:rPr>
                <w:b w:val="0"/>
                <w:sz w:val="24"/>
                <w:szCs w:val="24"/>
              </w:rPr>
            </w:pPr>
          </w:p>
        </w:tc>
      </w:tr>
    </w:tbl>
    <w:p w:rsidR="007E2886" w:rsidRDefault="007E2886" w:rsidP="00531519">
      <w:pPr>
        <w:pStyle w:val="Sottotitolo"/>
        <w:jc w:val="both"/>
      </w:pPr>
    </w:p>
    <w:p w:rsidR="007E2886" w:rsidRDefault="007E2886" w:rsidP="00531519">
      <w:pPr>
        <w:jc w:val="both"/>
        <w:rPr>
          <w:i/>
          <w:iCs/>
          <w:color w:val="04617B" w:themeColor="text2"/>
          <w:spacing w:val="5"/>
          <w:sz w:val="24"/>
          <w:szCs w:val="24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03485B" w:themeColor="text2" w:themeShade="BF"/>
          <w:sz w:val="20"/>
          <w:szCs w:val="20"/>
        </w:rPr>
        <w:id w:val="152133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7E2886" w:rsidRDefault="007E2886" w:rsidP="00531519">
          <w:pPr>
            <w:pStyle w:val="Titolosommario"/>
            <w:jc w:val="both"/>
          </w:pPr>
          <w:r w:rsidRPr="006E6419">
            <w:rPr>
              <w:sz w:val="44"/>
              <w:szCs w:val="44"/>
            </w:rPr>
            <w:t>Indice degli argomenti</w:t>
          </w:r>
        </w:p>
        <w:p w:rsidR="007E2886" w:rsidRPr="007E2886" w:rsidRDefault="007E2886" w:rsidP="00531519">
          <w:pPr>
            <w:jc w:val="both"/>
          </w:pPr>
        </w:p>
        <w:p w:rsidR="0063144A" w:rsidRDefault="00936685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r w:rsidRPr="00DC3884">
            <w:rPr>
              <w:sz w:val="24"/>
              <w:szCs w:val="24"/>
            </w:rPr>
            <w:fldChar w:fldCharType="begin"/>
          </w:r>
          <w:r w:rsidR="007E2886" w:rsidRPr="00DC3884">
            <w:rPr>
              <w:sz w:val="24"/>
              <w:szCs w:val="24"/>
            </w:rPr>
            <w:instrText xml:space="preserve"> TOC \o "1-3" \h \z \u </w:instrText>
          </w:r>
          <w:r w:rsidRPr="00DC3884">
            <w:rPr>
              <w:sz w:val="24"/>
              <w:szCs w:val="24"/>
            </w:rPr>
            <w:fldChar w:fldCharType="separate"/>
          </w:r>
          <w:hyperlink w:anchor="_Toc384410039" w:history="1">
            <w:r w:rsidR="0063144A" w:rsidRPr="001F2712">
              <w:rPr>
                <w:rStyle w:val="Collegamentoipertestuale"/>
                <w:b/>
                <w:noProof/>
              </w:rPr>
              <w:t>1. Introduzione</w:t>
            </w:r>
            <w:r w:rsidR="0063144A">
              <w:rPr>
                <w:noProof/>
                <w:webHidden/>
              </w:rPr>
              <w:tab/>
            </w:r>
            <w:r w:rsidR="0063144A">
              <w:rPr>
                <w:noProof/>
                <w:webHidden/>
              </w:rPr>
              <w:fldChar w:fldCharType="begin"/>
            </w:r>
            <w:r w:rsidR="0063144A">
              <w:rPr>
                <w:noProof/>
                <w:webHidden/>
              </w:rPr>
              <w:instrText xml:space="preserve"> PAGEREF _Toc384410039 \h </w:instrText>
            </w:r>
            <w:r w:rsidR="0063144A">
              <w:rPr>
                <w:noProof/>
                <w:webHidden/>
              </w:rPr>
            </w:r>
            <w:r w:rsidR="0063144A">
              <w:rPr>
                <w:noProof/>
                <w:webHidden/>
              </w:rPr>
              <w:fldChar w:fldCharType="separate"/>
            </w:r>
            <w:r w:rsidR="0063144A">
              <w:rPr>
                <w:noProof/>
                <w:webHidden/>
              </w:rPr>
              <w:t>3</w:t>
            </w:r>
            <w:r w:rsidR="0063144A"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0" w:history="1">
            <w:r w:rsidRPr="001F2712">
              <w:rPr>
                <w:rStyle w:val="Collegamentoipertestuale"/>
                <w:b/>
                <w:noProof/>
              </w:rPr>
              <w:t>2. 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1" w:history="1">
            <w:r w:rsidRPr="001F2712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F2712">
              <w:rPr>
                <w:rStyle w:val="Collegamentoipertestuale"/>
                <w:b/>
                <w:noProof/>
              </w:rPr>
              <w:t>RF1 - Servizio di 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3"/>
            <w:tabs>
              <w:tab w:val="left" w:pos="880"/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2" w:history="1">
            <w:r w:rsidRPr="001F2712">
              <w:rPr>
                <w:rStyle w:val="Collegamentoipertestuale"/>
                <w:rFonts w:ascii="Wingdings" w:hAnsi="Wingdings"/>
                <w:noProof/>
              </w:rPr>
              <w:t></w:t>
            </w:r>
            <w:r>
              <w:rPr>
                <w:noProof/>
                <w:color w:val="auto"/>
                <w:sz w:val="22"/>
                <w:szCs w:val="22"/>
                <w:lang w:eastAsia="it-IT"/>
              </w:rPr>
              <w:tab/>
            </w:r>
            <w:r w:rsidRPr="001F2712">
              <w:rPr>
                <w:rStyle w:val="Collegamentoipertestuale"/>
                <w:b/>
                <w:noProof/>
              </w:rPr>
              <w:t>RF2 - Servizio di Gestione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3" w:history="1">
            <w:r w:rsidRPr="001F2712">
              <w:rPr>
                <w:rStyle w:val="Collegamentoipertestuale"/>
                <w:b/>
                <w:noProof/>
              </w:rPr>
              <w:t>3. Requisiti non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4" w:history="1">
            <w:r w:rsidRPr="001F2712">
              <w:rPr>
                <w:rStyle w:val="Collegamentoipertestuale"/>
                <w:b/>
                <w:noProof/>
              </w:rPr>
              <w:t>4. Modelli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5" w:history="1">
            <w:r w:rsidRPr="001F2712">
              <w:rPr>
                <w:rStyle w:val="Collegamentoipertestuale"/>
                <w:b/>
                <w:noProof/>
              </w:rPr>
              <w:t>4.1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6" w:history="1">
            <w:r w:rsidRPr="001F2712">
              <w:rPr>
                <w:rStyle w:val="Collegamentoipertestuale"/>
                <w:b/>
                <w:noProof/>
              </w:rPr>
              <w:t>4.2 Modello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7" w:history="1">
            <w:r w:rsidRPr="001F2712">
              <w:rPr>
                <w:rStyle w:val="Collegamentoipertestuale"/>
                <w:b/>
                <w:noProof/>
              </w:rPr>
              <w:t>4.3 Diagramma delle Classi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2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8" w:history="1">
            <w:r w:rsidRPr="001F2712">
              <w:rPr>
                <w:rStyle w:val="Collegamentoipertestuale"/>
                <w:b/>
                <w:noProof/>
              </w:rPr>
              <w:t>4.4 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44A" w:rsidRDefault="0063144A">
          <w:pPr>
            <w:pStyle w:val="Sommario1"/>
            <w:tabs>
              <w:tab w:val="right" w:leader="dot" w:pos="8212"/>
            </w:tabs>
            <w:rPr>
              <w:noProof/>
              <w:color w:val="auto"/>
              <w:sz w:val="22"/>
              <w:szCs w:val="22"/>
              <w:lang w:eastAsia="it-IT"/>
            </w:rPr>
          </w:pPr>
          <w:hyperlink w:anchor="_Toc384410049" w:history="1">
            <w:r w:rsidRPr="001F2712">
              <w:rPr>
                <w:rStyle w:val="Collegamentoipertestuale"/>
                <w:b/>
                <w:noProof/>
              </w:rPr>
              <w:t>5. Diagramma Navigazionale e Mocks up delle interfacce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_Toc384410049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2886" w:rsidRPr="00DC3884" w:rsidRDefault="00936685" w:rsidP="00531519">
          <w:pPr>
            <w:jc w:val="both"/>
            <w:rPr>
              <w:sz w:val="24"/>
              <w:szCs w:val="24"/>
            </w:rPr>
          </w:pPr>
          <w:r w:rsidRPr="00DC3884">
            <w:rPr>
              <w:sz w:val="24"/>
              <w:szCs w:val="24"/>
            </w:rPr>
            <w:fldChar w:fldCharType="end"/>
          </w:r>
        </w:p>
      </w:sdtContent>
    </w:sdt>
    <w:p w:rsidR="00C754E3" w:rsidRDefault="007E2886" w:rsidP="00D10DE8">
      <w:pPr>
        <w:pStyle w:val="Titolo1"/>
        <w:jc w:val="both"/>
        <w:rPr>
          <w:b/>
        </w:rPr>
      </w:pPr>
      <w:r>
        <w:br w:type="page"/>
      </w:r>
      <w:bookmarkStart w:id="0" w:name="_Toc384410039"/>
      <w:r w:rsidR="00C754E3" w:rsidRPr="00C754E3">
        <w:rPr>
          <w:b/>
        </w:rPr>
        <w:lastRenderedPageBreak/>
        <w:t>1. Introduzione</w:t>
      </w:r>
      <w:bookmarkEnd w:id="0"/>
    </w:p>
    <w:p w:rsidR="002A40FA" w:rsidRDefault="00EE0997" w:rsidP="002A40FA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L’applicazione </w:t>
      </w:r>
      <w:r w:rsidR="00246DD4" w:rsidRPr="00246DD4">
        <w:rPr>
          <w:sz w:val="24"/>
          <w:szCs w:val="24"/>
        </w:rPr>
        <w:t>“</w:t>
      </w:r>
      <w:proofErr w:type="spellStart"/>
      <w:r>
        <w:rPr>
          <w:rFonts w:eastAsia="Times New Roman"/>
          <w:sz w:val="24"/>
          <w:szCs w:val="24"/>
        </w:rPr>
        <w:t>Who</w:t>
      </w:r>
      <w:proofErr w:type="spellEnd"/>
      <w:r>
        <w:rPr>
          <w:rFonts w:eastAsia="Times New Roman"/>
          <w:sz w:val="24"/>
          <w:szCs w:val="24"/>
        </w:rPr>
        <w:t xml:space="preserve"> Are </w:t>
      </w:r>
      <w:proofErr w:type="spellStart"/>
      <w:r>
        <w:rPr>
          <w:rFonts w:eastAsia="Times New Roman"/>
          <w:sz w:val="24"/>
          <w:szCs w:val="24"/>
        </w:rPr>
        <w:t>You</w:t>
      </w:r>
      <w:proofErr w:type="spellEnd"/>
      <w:r>
        <w:rPr>
          <w:rFonts w:eastAsia="Times New Roman"/>
          <w:sz w:val="24"/>
          <w:szCs w:val="24"/>
        </w:rPr>
        <w:t>?</w:t>
      </w:r>
      <w:r w:rsidR="00246DD4" w:rsidRPr="00246DD4">
        <w:rPr>
          <w:sz w:val="24"/>
          <w:szCs w:val="24"/>
        </w:rPr>
        <w:t>” nasce come rispos</w:t>
      </w:r>
      <w:r w:rsidR="0055463B">
        <w:rPr>
          <w:sz w:val="24"/>
          <w:szCs w:val="24"/>
        </w:rPr>
        <w:t xml:space="preserve">ta all’esigenza </w:t>
      </w:r>
      <w:r>
        <w:rPr>
          <w:sz w:val="24"/>
          <w:szCs w:val="24"/>
        </w:rPr>
        <w:t xml:space="preserve">degli utenti </w:t>
      </w:r>
      <w:r w:rsidR="00246DD4" w:rsidRPr="00246DD4">
        <w:rPr>
          <w:sz w:val="24"/>
          <w:szCs w:val="24"/>
        </w:rPr>
        <w:t xml:space="preserve">di </w:t>
      </w:r>
      <w:r>
        <w:rPr>
          <w:rFonts w:eastAsia="Times New Roman"/>
          <w:sz w:val="24"/>
          <w:szCs w:val="24"/>
        </w:rPr>
        <w:t>rendere più immediata la ricerca in tempo reale della persona da loro “avvistata”</w:t>
      </w:r>
      <w:r w:rsidR="00246DD4" w:rsidRPr="00246DD4">
        <w:rPr>
          <w:sz w:val="24"/>
          <w:szCs w:val="24"/>
        </w:rPr>
        <w:t>.</w:t>
      </w:r>
      <w:r w:rsidR="002A40FA">
        <w:rPr>
          <w:sz w:val="24"/>
          <w:szCs w:val="24"/>
        </w:rPr>
        <w:t xml:space="preserve"> </w:t>
      </w:r>
      <w:r w:rsidR="002A40FA">
        <w:rPr>
          <w:sz w:val="24"/>
          <w:szCs w:val="24"/>
        </w:rPr>
        <w:br/>
        <w:t>Data la</w:t>
      </w:r>
      <w:r w:rsidR="002A40FA" w:rsidRPr="007D1495">
        <w:rPr>
          <w:sz w:val="24"/>
          <w:szCs w:val="24"/>
        </w:rPr>
        <w:t xml:space="preserve"> sempre maggiore diffusione di </w:t>
      </w:r>
      <w:proofErr w:type="spellStart"/>
      <w:r w:rsidR="002A40FA" w:rsidRPr="007D1495">
        <w:rPr>
          <w:sz w:val="24"/>
          <w:szCs w:val="24"/>
        </w:rPr>
        <w:t>smartphone</w:t>
      </w:r>
      <w:proofErr w:type="spellEnd"/>
      <w:r w:rsidR="002A40FA" w:rsidRPr="007D1495">
        <w:rPr>
          <w:sz w:val="24"/>
          <w:szCs w:val="24"/>
        </w:rPr>
        <w:t>, “</w:t>
      </w:r>
      <w:proofErr w:type="spellStart"/>
      <w:r w:rsidR="002A40FA" w:rsidRPr="007D1495">
        <w:rPr>
          <w:sz w:val="24"/>
          <w:szCs w:val="24"/>
        </w:rPr>
        <w:t>Who</w:t>
      </w:r>
      <w:proofErr w:type="spellEnd"/>
      <w:r w:rsidR="002A40FA" w:rsidRPr="007D1495">
        <w:rPr>
          <w:sz w:val="24"/>
          <w:szCs w:val="24"/>
        </w:rPr>
        <w:t xml:space="preserve"> Are </w:t>
      </w:r>
      <w:proofErr w:type="spellStart"/>
      <w:r w:rsidR="002A40FA" w:rsidRPr="007D1495">
        <w:rPr>
          <w:sz w:val="24"/>
          <w:szCs w:val="24"/>
        </w:rPr>
        <w:t>You</w:t>
      </w:r>
      <w:proofErr w:type="spellEnd"/>
      <w:r w:rsidR="002A40FA" w:rsidRPr="007D1495">
        <w:rPr>
          <w:sz w:val="24"/>
          <w:szCs w:val="24"/>
        </w:rPr>
        <w:t>?” potrà raggiungere successo nel mercato rivolto a tutte le persone che sono in cerca dell’anima gemella o di una semplice amicizia, e desiderano trovare il modo per un primo approccio facile e veloce.</w:t>
      </w:r>
    </w:p>
    <w:p w:rsidR="002A40FA" w:rsidRDefault="002A40FA" w:rsidP="002A40FA">
      <w:pPr>
        <w:pStyle w:val="Nessunaspaziatura"/>
        <w:jc w:val="both"/>
        <w:rPr>
          <w:rFonts w:eastAsia="Times New Roman"/>
          <w:sz w:val="24"/>
          <w:szCs w:val="24"/>
        </w:rPr>
      </w:pPr>
      <w:r>
        <w:rPr>
          <w:sz w:val="24"/>
          <w:szCs w:val="24"/>
        </w:rPr>
        <w:t xml:space="preserve">L’idea di fondo di tale applicazione prende spunto dalla </w:t>
      </w:r>
      <w:r w:rsidR="00EE0997" w:rsidRPr="004347D7">
        <w:rPr>
          <w:rFonts w:eastAsia="Times New Roman"/>
          <w:sz w:val="24"/>
          <w:szCs w:val="24"/>
        </w:rPr>
        <w:t xml:space="preserve">nuova moda diffusa da circa due anni in Europa e negli altri paesi e arrivata </w:t>
      </w:r>
      <w:r w:rsidR="00EE0997">
        <w:rPr>
          <w:rFonts w:eastAsia="Times New Roman"/>
          <w:sz w:val="24"/>
          <w:szCs w:val="24"/>
        </w:rPr>
        <w:t>recentemente</w:t>
      </w:r>
      <w:r w:rsidR="00EE0997" w:rsidRPr="004347D7">
        <w:rPr>
          <w:rFonts w:eastAsia="Times New Roman"/>
          <w:sz w:val="24"/>
          <w:szCs w:val="24"/>
        </w:rPr>
        <w:t xml:space="preserve"> in Italia</w:t>
      </w:r>
      <w:r w:rsidR="00EE0997" w:rsidRPr="004347D7">
        <w:rPr>
          <w:rFonts w:eastAsia="Times New Roman"/>
          <w:b/>
          <w:bCs/>
          <w:sz w:val="24"/>
          <w:szCs w:val="24"/>
        </w:rPr>
        <w:t xml:space="preserve"> </w:t>
      </w:r>
      <w:r w:rsidR="00EE0997" w:rsidRPr="002A40FA">
        <w:rPr>
          <w:rFonts w:eastAsia="Times New Roman"/>
          <w:bCs/>
          <w:sz w:val="24"/>
          <w:szCs w:val="24"/>
        </w:rPr>
        <w:t>è</w:t>
      </w:r>
      <w:r w:rsidR="00EE0997">
        <w:rPr>
          <w:rFonts w:eastAsia="Times New Roman"/>
          <w:b/>
          <w:bCs/>
          <w:sz w:val="24"/>
          <w:szCs w:val="24"/>
        </w:rPr>
        <w:t xml:space="preserve"> </w:t>
      </w:r>
      <w:proofErr w:type="spellStart"/>
      <w:r w:rsidR="00EE0997" w:rsidRPr="004347D7">
        <w:rPr>
          <w:rFonts w:eastAsia="Times New Roman"/>
          <w:b/>
          <w:bCs/>
          <w:sz w:val="24"/>
          <w:szCs w:val="24"/>
        </w:rPr>
        <w:t>Spotted</w:t>
      </w:r>
      <w:proofErr w:type="spellEnd"/>
      <w:r w:rsidR="00EE0997" w:rsidRPr="004347D7">
        <w:rPr>
          <w:rFonts w:eastAsia="Times New Roman"/>
          <w:sz w:val="24"/>
          <w:szCs w:val="24"/>
        </w:rPr>
        <w:t> (</w:t>
      </w:r>
      <w:r w:rsidR="00EE0997">
        <w:rPr>
          <w:rFonts w:eastAsia="Times New Roman"/>
          <w:sz w:val="24"/>
          <w:szCs w:val="24"/>
        </w:rPr>
        <w:t xml:space="preserve">“Adocchiato”). Tramite pagine di </w:t>
      </w:r>
      <w:proofErr w:type="spellStart"/>
      <w:r w:rsidR="00EE0997">
        <w:rPr>
          <w:rFonts w:eastAsia="Times New Roman"/>
          <w:sz w:val="24"/>
          <w:szCs w:val="24"/>
        </w:rPr>
        <w:t>Facebook</w:t>
      </w:r>
      <w:proofErr w:type="spellEnd"/>
      <w:r w:rsidR="00EE0997">
        <w:rPr>
          <w:rFonts w:eastAsia="Times New Roman"/>
          <w:sz w:val="24"/>
          <w:szCs w:val="24"/>
        </w:rPr>
        <w:t xml:space="preserve"> create appositamente, gli utenti, in totale anonimato, possono esprimere apprezzamenti o qualsiasi altro pensiero circa le persone della stessa scuola, università o luogo frequentato. </w:t>
      </w:r>
    </w:p>
    <w:p w:rsidR="00752099" w:rsidRDefault="002A40FA" w:rsidP="002A40FA">
      <w:pPr>
        <w:pStyle w:val="Nessunaspaziatura"/>
        <w:jc w:val="both"/>
        <w:rPr>
          <w:sz w:val="24"/>
          <w:szCs w:val="24"/>
        </w:rPr>
      </w:pPr>
      <w:r w:rsidRPr="00E30CF1">
        <w:rPr>
          <w:sz w:val="24"/>
          <w:szCs w:val="24"/>
        </w:rPr>
        <w:t>Tra le varie applicazioni esistenti, quella che più si avvicina alla nostra idea di applicazione è “</w:t>
      </w:r>
      <w:proofErr w:type="spellStart"/>
      <w:r>
        <w:rPr>
          <w:sz w:val="24"/>
          <w:szCs w:val="24"/>
        </w:rPr>
        <w:t>We</w:t>
      </w:r>
      <w:r w:rsidRPr="00E30CF1">
        <w:rPr>
          <w:sz w:val="24"/>
          <w:szCs w:val="24"/>
        </w:rPr>
        <w:t>Chat</w:t>
      </w:r>
      <w:proofErr w:type="spellEnd"/>
      <w:r w:rsidRPr="00E30CF1">
        <w:rPr>
          <w:sz w:val="24"/>
          <w:szCs w:val="24"/>
        </w:rPr>
        <w:t>”, strumento di comunicazione per cellulari che suppo</w:t>
      </w:r>
      <w:r>
        <w:rPr>
          <w:sz w:val="24"/>
          <w:szCs w:val="24"/>
        </w:rPr>
        <w:t xml:space="preserve">rta l'invio di messaggi vocali </w:t>
      </w:r>
      <w:r w:rsidRPr="00E30CF1">
        <w:rPr>
          <w:sz w:val="24"/>
          <w:szCs w:val="24"/>
        </w:rPr>
        <w:t>e di testo</w:t>
      </w:r>
      <w:r>
        <w:rPr>
          <w:sz w:val="24"/>
          <w:szCs w:val="24"/>
        </w:rPr>
        <w:t>,</w:t>
      </w:r>
      <w:r w:rsidRPr="00E30CF1">
        <w:rPr>
          <w:sz w:val="24"/>
          <w:szCs w:val="24"/>
        </w:rPr>
        <w:t xml:space="preserve"> </w:t>
      </w:r>
      <w:r>
        <w:rPr>
          <w:sz w:val="24"/>
          <w:szCs w:val="24"/>
        </w:rPr>
        <w:t>video e foto. È</w:t>
      </w:r>
      <w:r w:rsidRPr="00E30CF1">
        <w:rPr>
          <w:sz w:val="24"/>
          <w:szCs w:val="24"/>
        </w:rPr>
        <w:t xml:space="preserve"> possibile creare chat di gruppo o trovare nuovi amici nelle vicinanze con cui chattare. </w:t>
      </w:r>
      <w:r w:rsidR="00752099">
        <w:rPr>
          <w:sz w:val="24"/>
          <w:szCs w:val="24"/>
        </w:rPr>
        <w:br/>
      </w:r>
      <w:r>
        <w:rPr>
          <w:sz w:val="24"/>
          <w:szCs w:val="24"/>
        </w:rPr>
        <w:t>Utilizzando “</w:t>
      </w:r>
      <w:proofErr w:type="spellStart"/>
      <w:r>
        <w:rPr>
          <w:sz w:val="24"/>
          <w:szCs w:val="24"/>
        </w:rPr>
        <w:t>WeChat</w:t>
      </w:r>
      <w:proofErr w:type="spellEnd"/>
      <w:r>
        <w:rPr>
          <w:sz w:val="24"/>
          <w:szCs w:val="24"/>
        </w:rPr>
        <w:t>” abbiamo riscontrato personalmente dei problemi: la ricerca degli utenti</w:t>
      </w:r>
      <w:r w:rsidR="00752099">
        <w:rPr>
          <w:sz w:val="24"/>
          <w:szCs w:val="24"/>
        </w:rPr>
        <w:t xml:space="preserve"> nelle vicinanze</w:t>
      </w:r>
      <w:r>
        <w:rPr>
          <w:sz w:val="24"/>
          <w:szCs w:val="24"/>
        </w:rPr>
        <w:t xml:space="preserve"> e la loro posizione è molto spesso casuale e poco attendibile. </w:t>
      </w:r>
    </w:p>
    <w:p w:rsidR="002A40FA" w:rsidRPr="00752099" w:rsidRDefault="002A40FA" w:rsidP="002A40FA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Inoltre</w:t>
      </w:r>
      <w:r w:rsidR="00752099">
        <w:rPr>
          <w:sz w:val="24"/>
          <w:szCs w:val="24"/>
        </w:rPr>
        <w:t>,</w:t>
      </w:r>
      <w:r>
        <w:rPr>
          <w:sz w:val="24"/>
          <w:szCs w:val="24"/>
        </w:rPr>
        <w:t xml:space="preserve"> è un’applicazione utile per chi vuole conoscere </w:t>
      </w:r>
      <w:r w:rsidR="00752099">
        <w:rPr>
          <w:sz w:val="24"/>
          <w:szCs w:val="24"/>
        </w:rPr>
        <w:t>persone</w:t>
      </w:r>
      <w:r>
        <w:rPr>
          <w:sz w:val="24"/>
          <w:szCs w:val="24"/>
        </w:rPr>
        <w:t xml:space="preserve"> in tutto il mondo,  nessuna in particolare, ed è proprio quest’ultimo il punto di forza di “</w:t>
      </w:r>
      <w:proofErr w:type="spellStart"/>
      <w:r>
        <w:rPr>
          <w:sz w:val="24"/>
          <w:szCs w:val="24"/>
        </w:rPr>
        <w:t>Who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?”: dare la possibilità a chi lo utilizza di cercare la persona che lo ha colpito.</w:t>
      </w:r>
    </w:p>
    <w:p w:rsidR="00752099" w:rsidRDefault="002A40FA" w:rsidP="00EE0997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Dunque, </w:t>
      </w:r>
      <w:r w:rsidR="00752099">
        <w:rPr>
          <w:rFonts w:eastAsia="Times New Roman"/>
          <w:sz w:val="24"/>
          <w:szCs w:val="24"/>
        </w:rPr>
        <w:t xml:space="preserve">l’applicazione </w:t>
      </w:r>
      <w:r w:rsidR="00752099" w:rsidRPr="00246DD4">
        <w:rPr>
          <w:sz w:val="24"/>
          <w:szCs w:val="24"/>
        </w:rPr>
        <w:t>“</w:t>
      </w:r>
      <w:proofErr w:type="spellStart"/>
      <w:r w:rsidR="00752099">
        <w:rPr>
          <w:rFonts w:eastAsia="Times New Roman"/>
          <w:sz w:val="24"/>
          <w:szCs w:val="24"/>
        </w:rPr>
        <w:t>Who</w:t>
      </w:r>
      <w:proofErr w:type="spellEnd"/>
      <w:r w:rsidR="00752099">
        <w:rPr>
          <w:rFonts w:eastAsia="Times New Roman"/>
          <w:sz w:val="24"/>
          <w:szCs w:val="24"/>
        </w:rPr>
        <w:t xml:space="preserve"> Are </w:t>
      </w:r>
      <w:proofErr w:type="spellStart"/>
      <w:r w:rsidR="00752099">
        <w:rPr>
          <w:rFonts w:eastAsia="Times New Roman"/>
          <w:sz w:val="24"/>
          <w:szCs w:val="24"/>
        </w:rPr>
        <w:t>You</w:t>
      </w:r>
      <w:proofErr w:type="spellEnd"/>
      <w:r w:rsidR="00752099">
        <w:rPr>
          <w:rFonts w:eastAsia="Times New Roman"/>
          <w:sz w:val="24"/>
          <w:szCs w:val="24"/>
        </w:rPr>
        <w:t>?</w:t>
      </w:r>
      <w:r w:rsidR="00752099" w:rsidRPr="00246DD4">
        <w:rPr>
          <w:sz w:val="24"/>
          <w:szCs w:val="24"/>
        </w:rPr>
        <w:t xml:space="preserve">” </w:t>
      </w:r>
      <w:r w:rsidR="00752099">
        <w:rPr>
          <w:sz w:val="24"/>
          <w:szCs w:val="24"/>
        </w:rPr>
        <w:t xml:space="preserve">nasce </w:t>
      </w:r>
      <w:r>
        <w:rPr>
          <w:rFonts w:eastAsia="Times New Roman"/>
          <w:sz w:val="24"/>
          <w:szCs w:val="24"/>
        </w:rPr>
        <w:t>p</w:t>
      </w:r>
      <w:r w:rsidR="00752099">
        <w:rPr>
          <w:rFonts w:eastAsia="Times New Roman"/>
          <w:sz w:val="24"/>
          <w:szCs w:val="24"/>
        </w:rPr>
        <w:t xml:space="preserve">artendo dall’idea di </w:t>
      </w:r>
      <w:proofErr w:type="spellStart"/>
      <w:r w:rsidR="00752099">
        <w:rPr>
          <w:rFonts w:eastAsia="Times New Roman"/>
          <w:sz w:val="24"/>
          <w:szCs w:val="24"/>
        </w:rPr>
        <w:t>Spotted</w:t>
      </w:r>
      <w:proofErr w:type="spellEnd"/>
      <w:r w:rsidR="00752099">
        <w:rPr>
          <w:rFonts w:eastAsia="Times New Roman"/>
          <w:sz w:val="24"/>
          <w:szCs w:val="24"/>
        </w:rPr>
        <w:t xml:space="preserve"> e cercando di dare una versione diversa del punto di vista di </w:t>
      </w:r>
      <w:r w:rsidR="00752099">
        <w:rPr>
          <w:sz w:val="24"/>
          <w:szCs w:val="24"/>
        </w:rPr>
        <w:t>“</w:t>
      </w:r>
      <w:proofErr w:type="spellStart"/>
      <w:r w:rsidR="00752099">
        <w:rPr>
          <w:sz w:val="24"/>
          <w:szCs w:val="24"/>
        </w:rPr>
        <w:t>WeChat</w:t>
      </w:r>
      <w:proofErr w:type="spellEnd"/>
      <w:r w:rsidR="00752099">
        <w:rPr>
          <w:sz w:val="24"/>
          <w:szCs w:val="24"/>
        </w:rPr>
        <w:t>”.</w:t>
      </w:r>
    </w:p>
    <w:p w:rsidR="00EE0997" w:rsidRPr="00752099" w:rsidRDefault="00752099" w:rsidP="00EE0997">
      <w:pPr>
        <w:pStyle w:val="Nessunaspaziatura"/>
        <w:jc w:val="both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</w:t>
      </w:r>
    </w:p>
    <w:p w:rsidR="00EE0997" w:rsidRPr="003E05CD" w:rsidRDefault="00EE0997" w:rsidP="00EE0997">
      <w:pPr>
        <w:pStyle w:val="Nessunaspaziatura"/>
        <w:jc w:val="both"/>
        <w:rPr>
          <w:rFonts w:eastAsia="Times New Roman"/>
          <w:i/>
          <w:sz w:val="24"/>
          <w:szCs w:val="24"/>
        </w:rPr>
      </w:pPr>
      <w:r w:rsidRPr="003E05CD">
        <w:rPr>
          <w:rFonts w:eastAsia="Times New Roman"/>
          <w:i/>
          <w:sz w:val="24"/>
          <w:szCs w:val="24"/>
        </w:rPr>
        <w:t>Se hai "avvistato" qualcuno intorno a te, ma non hai trovato il modo per approcciare, “</w:t>
      </w:r>
      <w:proofErr w:type="spellStart"/>
      <w:r w:rsidRPr="003E05CD">
        <w:rPr>
          <w:rFonts w:eastAsia="Times New Roman"/>
          <w:i/>
          <w:sz w:val="24"/>
          <w:szCs w:val="24"/>
        </w:rPr>
        <w:t>Who</w:t>
      </w:r>
      <w:proofErr w:type="spellEnd"/>
      <w:r w:rsidRPr="003E05CD">
        <w:rPr>
          <w:rFonts w:eastAsia="Times New Roman"/>
          <w:i/>
          <w:sz w:val="24"/>
          <w:szCs w:val="24"/>
        </w:rPr>
        <w:t xml:space="preserve"> Are </w:t>
      </w:r>
      <w:proofErr w:type="spellStart"/>
      <w:r w:rsidRPr="003E05CD">
        <w:rPr>
          <w:rFonts w:eastAsia="Times New Roman"/>
          <w:i/>
          <w:sz w:val="24"/>
          <w:szCs w:val="24"/>
        </w:rPr>
        <w:t>You</w:t>
      </w:r>
      <w:proofErr w:type="spellEnd"/>
      <w:r w:rsidRPr="003E05CD">
        <w:rPr>
          <w:rFonts w:eastAsia="Times New Roman"/>
          <w:i/>
          <w:sz w:val="24"/>
          <w:szCs w:val="24"/>
        </w:rPr>
        <w:t>?” è l’applicazione che ti permette di ritrovare quella persona e iniziare a chattare con lei. A tal fine, potrai o lasciare un messaggio di avvistamento, che potrà essere letto da tutti gli utenti intorno a te (e magari anche dalla persona che ha suscitato il tuo interesse), oppure cercarla direttamente consultando un elenco delle persone che si trovano nelle vicinanze.</w:t>
      </w:r>
    </w:p>
    <w:p w:rsidR="00A03C5C" w:rsidRDefault="00A03C5C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  <w:r>
        <w:rPr>
          <w:b/>
        </w:rPr>
        <w:br w:type="page"/>
      </w:r>
    </w:p>
    <w:p w:rsidR="00C754E3" w:rsidRPr="00A03C5C" w:rsidRDefault="00C754E3" w:rsidP="00A03C5C">
      <w:pPr>
        <w:pStyle w:val="Titolo1"/>
        <w:rPr>
          <w:b/>
        </w:rPr>
      </w:pPr>
      <w:bookmarkStart w:id="1" w:name="_Toc384410040"/>
      <w:r w:rsidRPr="00A03C5C">
        <w:rPr>
          <w:b/>
        </w:rPr>
        <w:lastRenderedPageBreak/>
        <w:t>2</w:t>
      </w:r>
      <w:r w:rsidR="00A03C5C">
        <w:rPr>
          <w:b/>
        </w:rPr>
        <w:t>.</w:t>
      </w:r>
      <w:r w:rsidRPr="00A03C5C">
        <w:rPr>
          <w:b/>
        </w:rPr>
        <w:t xml:space="preserve"> Requisiti funzionali</w:t>
      </w:r>
      <w:bookmarkEnd w:id="1"/>
    </w:p>
    <w:p w:rsidR="003C00F6" w:rsidRDefault="009F46F1" w:rsidP="00882337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In questa sezione vengono specificate le tipologie di servizi che </w:t>
      </w:r>
      <w:r w:rsidR="005F23EE">
        <w:rPr>
          <w:rFonts w:eastAsiaTheme="majorEastAsia"/>
          <w:sz w:val="24"/>
          <w:szCs w:val="24"/>
        </w:rPr>
        <w:t>“</w:t>
      </w:r>
      <w:proofErr w:type="spellStart"/>
      <w:r w:rsidR="005F23EE">
        <w:rPr>
          <w:rFonts w:eastAsiaTheme="majorEastAsia"/>
          <w:sz w:val="24"/>
          <w:szCs w:val="24"/>
        </w:rPr>
        <w:t>Who</w:t>
      </w:r>
      <w:proofErr w:type="spellEnd"/>
      <w:r w:rsidR="005F23EE">
        <w:rPr>
          <w:rFonts w:eastAsiaTheme="majorEastAsia"/>
          <w:sz w:val="24"/>
          <w:szCs w:val="24"/>
        </w:rPr>
        <w:t xml:space="preserve"> Are </w:t>
      </w:r>
      <w:proofErr w:type="spellStart"/>
      <w:r w:rsidR="005F23EE">
        <w:rPr>
          <w:rFonts w:eastAsiaTheme="majorEastAsia"/>
          <w:sz w:val="24"/>
          <w:szCs w:val="24"/>
        </w:rPr>
        <w:t>You</w:t>
      </w:r>
      <w:proofErr w:type="spellEnd"/>
      <w:r w:rsidR="005F23EE">
        <w:rPr>
          <w:rFonts w:eastAsiaTheme="majorEastAsia"/>
          <w:sz w:val="24"/>
          <w:szCs w:val="24"/>
        </w:rPr>
        <w:t>?”</w:t>
      </w:r>
      <w:r w:rsidRPr="009F46F1">
        <w:rPr>
          <w:rFonts w:eastAsiaTheme="majorEastAsia"/>
          <w:sz w:val="24"/>
          <w:szCs w:val="24"/>
        </w:rPr>
        <w:t xml:space="preserve"> deve fornire per soddisfare i bisogni degli utenti.</w:t>
      </w:r>
    </w:p>
    <w:p w:rsidR="0063144A" w:rsidRDefault="0063144A" w:rsidP="00882337">
      <w:pPr>
        <w:jc w:val="both"/>
        <w:rPr>
          <w:rFonts w:eastAsiaTheme="majorEastAsia"/>
          <w:sz w:val="24"/>
          <w:szCs w:val="24"/>
        </w:rPr>
      </w:pPr>
    </w:p>
    <w:p w:rsidR="009F46F1" w:rsidRPr="00115124" w:rsidRDefault="00020813" w:rsidP="00882337">
      <w:pPr>
        <w:pStyle w:val="Titolo3"/>
        <w:numPr>
          <w:ilvl w:val="0"/>
          <w:numId w:val="6"/>
        </w:numPr>
        <w:jc w:val="both"/>
        <w:rPr>
          <w:b/>
          <w:sz w:val="28"/>
          <w:szCs w:val="28"/>
        </w:rPr>
      </w:pPr>
      <w:bookmarkStart w:id="2" w:name="_Toc384410041"/>
      <w:r>
        <w:rPr>
          <w:b/>
          <w:sz w:val="28"/>
          <w:szCs w:val="28"/>
        </w:rPr>
        <w:t>RF1 - Servizi</w:t>
      </w:r>
      <w:r w:rsidR="0013515B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 xml:space="preserve"> di A</w:t>
      </w:r>
      <w:r w:rsidR="009F46F1" w:rsidRPr="00115124">
        <w:rPr>
          <w:b/>
          <w:sz w:val="28"/>
          <w:szCs w:val="28"/>
        </w:rPr>
        <w:t>utenticazione</w:t>
      </w:r>
      <w:bookmarkEnd w:id="2"/>
      <w:r w:rsidR="009F46F1" w:rsidRPr="00115124">
        <w:rPr>
          <w:b/>
          <w:sz w:val="28"/>
          <w:szCs w:val="28"/>
        </w:rPr>
        <w:t xml:space="preserve"> </w:t>
      </w:r>
    </w:p>
    <w:p w:rsidR="00115124" w:rsidRDefault="009F46F1" w:rsidP="00882337">
      <w:pPr>
        <w:jc w:val="both"/>
        <w:rPr>
          <w:rFonts w:eastAsiaTheme="majorEastAsia"/>
          <w:b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 w:rsidR="005F23EE">
        <w:rPr>
          <w:rFonts w:eastAsiaTheme="majorEastAsia"/>
          <w:sz w:val="24"/>
          <w:szCs w:val="24"/>
        </w:rPr>
        <w:t>“</w:t>
      </w:r>
      <w:proofErr w:type="spellStart"/>
      <w:r w:rsidR="005F23EE">
        <w:rPr>
          <w:rFonts w:eastAsiaTheme="majorEastAsia"/>
          <w:sz w:val="24"/>
          <w:szCs w:val="24"/>
        </w:rPr>
        <w:t>Who</w:t>
      </w:r>
      <w:proofErr w:type="spellEnd"/>
      <w:r w:rsidR="005F23EE">
        <w:rPr>
          <w:rFonts w:eastAsiaTheme="majorEastAsia"/>
          <w:sz w:val="24"/>
          <w:szCs w:val="24"/>
        </w:rPr>
        <w:t xml:space="preserve"> Are </w:t>
      </w:r>
      <w:proofErr w:type="spellStart"/>
      <w:r w:rsidR="005F23EE">
        <w:rPr>
          <w:rFonts w:eastAsiaTheme="majorEastAsia"/>
          <w:sz w:val="24"/>
          <w:szCs w:val="24"/>
        </w:rPr>
        <w:t>You</w:t>
      </w:r>
      <w:proofErr w:type="spellEnd"/>
      <w:r w:rsidR="005F23EE"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 xml:space="preserve">permette </w:t>
      </w:r>
      <w:r w:rsidR="003C00F6">
        <w:rPr>
          <w:rFonts w:eastAsiaTheme="majorEastAsia"/>
          <w:sz w:val="24"/>
          <w:szCs w:val="24"/>
        </w:rPr>
        <w:t>all’</w:t>
      </w:r>
      <w:r w:rsidRPr="009F46F1">
        <w:rPr>
          <w:rFonts w:eastAsiaTheme="majorEastAsia"/>
          <w:sz w:val="24"/>
          <w:szCs w:val="24"/>
        </w:rPr>
        <w:t>ut</w:t>
      </w:r>
      <w:r w:rsidR="005F23EE">
        <w:rPr>
          <w:rFonts w:eastAsiaTheme="majorEastAsia"/>
          <w:sz w:val="24"/>
          <w:szCs w:val="24"/>
        </w:rPr>
        <w:t>ent</w:t>
      </w:r>
      <w:r w:rsidR="003C00F6">
        <w:rPr>
          <w:rFonts w:eastAsiaTheme="majorEastAsia"/>
          <w:sz w:val="24"/>
          <w:szCs w:val="24"/>
        </w:rPr>
        <w:t>e</w:t>
      </w:r>
      <w:r w:rsidR="005F23EE">
        <w:rPr>
          <w:rFonts w:eastAsiaTheme="majorEastAsia"/>
          <w:sz w:val="24"/>
          <w:szCs w:val="24"/>
        </w:rPr>
        <w:t xml:space="preserve"> di essere riconosciut</w:t>
      </w:r>
      <w:r w:rsidR="003C00F6">
        <w:rPr>
          <w:rFonts w:eastAsiaTheme="majorEastAsia"/>
          <w:sz w:val="24"/>
          <w:szCs w:val="24"/>
        </w:rPr>
        <w:t>o</w:t>
      </w:r>
      <w:r w:rsidR="005F23EE">
        <w:rPr>
          <w:rFonts w:eastAsiaTheme="majorEastAsia"/>
          <w:sz w:val="24"/>
          <w:szCs w:val="24"/>
        </w:rPr>
        <w:t xml:space="preserve"> dall’applicazione </w:t>
      </w:r>
      <w:r w:rsidRPr="009F46F1">
        <w:rPr>
          <w:rFonts w:eastAsiaTheme="majorEastAsia"/>
          <w:sz w:val="24"/>
          <w:szCs w:val="24"/>
        </w:rPr>
        <w:t>e di effettuare le seguenti operazioni:</w:t>
      </w:r>
    </w:p>
    <w:p w:rsidR="003C00F6" w:rsidRPr="003C00F6" w:rsidRDefault="009F46F1" w:rsidP="003C00F6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A0C16">
        <w:rPr>
          <w:rFonts w:asciiTheme="majorHAnsi" w:hAnsiTheme="majorHAnsi"/>
          <w:b/>
          <w:sz w:val="28"/>
          <w:szCs w:val="28"/>
        </w:rPr>
        <w:t>RF1.1</w:t>
      </w:r>
      <w:r w:rsidR="00B86FA1" w:rsidRPr="001A0C16">
        <w:rPr>
          <w:rFonts w:asciiTheme="majorHAnsi" w:hAnsiTheme="majorHAnsi"/>
          <w:b/>
          <w:sz w:val="28"/>
          <w:szCs w:val="28"/>
        </w:rPr>
        <w:t xml:space="preserve"> </w:t>
      </w:r>
      <w:r w:rsidRPr="001A0C16">
        <w:rPr>
          <w:rFonts w:asciiTheme="majorHAnsi" w:hAnsiTheme="majorHAnsi"/>
          <w:b/>
          <w:sz w:val="28"/>
          <w:szCs w:val="28"/>
        </w:rPr>
        <w:t>-</w:t>
      </w:r>
      <w:r w:rsidR="00B86FA1" w:rsidRPr="001A0C16">
        <w:rPr>
          <w:rFonts w:asciiTheme="majorHAnsi" w:hAnsiTheme="majorHAnsi"/>
          <w:b/>
          <w:sz w:val="28"/>
          <w:szCs w:val="28"/>
        </w:rPr>
        <w:t xml:space="preserve"> </w:t>
      </w:r>
      <w:r w:rsidRPr="001A0C16">
        <w:rPr>
          <w:rFonts w:asciiTheme="majorHAnsi" w:hAnsiTheme="majorHAnsi"/>
          <w:b/>
          <w:sz w:val="28"/>
          <w:szCs w:val="28"/>
        </w:rPr>
        <w:t>Login:</w:t>
      </w:r>
      <w:r w:rsidRPr="001A0C16">
        <w:rPr>
          <w:rFonts w:eastAsiaTheme="majorEastAsia"/>
          <w:bCs/>
          <w:sz w:val="24"/>
          <w:szCs w:val="24"/>
        </w:rPr>
        <w:t xml:space="preserve"> </w:t>
      </w:r>
      <w:r w:rsidRPr="001A0C16">
        <w:rPr>
          <w:rFonts w:eastAsiaTheme="majorEastAsia"/>
          <w:sz w:val="24"/>
          <w:szCs w:val="24"/>
        </w:rPr>
        <w:t xml:space="preserve">consente ad un utente registrato al sistema di autenticarsi e svolgere </w:t>
      </w:r>
      <w:r w:rsidR="005F23EE">
        <w:rPr>
          <w:rFonts w:eastAsiaTheme="majorEastAsia"/>
          <w:sz w:val="24"/>
          <w:szCs w:val="24"/>
        </w:rPr>
        <w:t xml:space="preserve">le </w:t>
      </w:r>
      <w:r w:rsidRPr="001A0C16">
        <w:rPr>
          <w:rFonts w:eastAsiaTheme="majorEastAsia"/>
          <w:sz w:val="24"/>
          <w:szCs w:val="24"/>
        </w:rPr>
        <w:t xml:space="preserve">operazioni </w:t>
      </w:r>
      <w:r w:rsidR="005F23EE">
        <w:rPr>
          <w:rFonts w:eastAsiaTheme="majorEastAsia"/>
          <w:sz w:val="24"/>
          <w:szCs w:val="24"/>
        </w:rPr>
        <w:t>desiderate</w:t>
      </w:r>
      <w:r w:rsidRPr="001A0C16">
        <w:rPr>
          <w:rFonts w:eastAsiaTheme="majorEastAsia"/>
          <w:sz w:val="24"/>
          <w:szCs w:val="24"/>
        </w:rPr>
        <w:t>. Esegue un'autenticazione specificando</w:t>
      </w:r>
      <w:r w:rsidR="0013515B" w:rsidRPr="001A0C16">
        <w:rPr>
          <w:rFonts w:eastAsiaTheme="majorEastAsia"/>
          <w:sz w:val="24"/>
          <w:szCs w:val="24"/>
        </w:rPr>
        <w:t>:</w:t>
      </w:r>
    </w:p>
    <w:p w:rsidR="0013515B" w:rsidRDefault="0063144A" w:rsidP="00766195">
      <w:pPr>
        <w:pStyle w:val="Paragrafoelenco"/>
        <w:numPr>
          <w:ilvl w:val="1"/>
          <w:numId w:val="48"/>
        </w:numPr>
        <w:jc w:val="both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identificativo univoco</w:t>
      </w:r>
      <w:r w:rsidR="009F46F1" w:rsidRPr="009F46F1">
        <w:rPr>
          <w:rFonts w:eastAsiaTheme="majorEastAsia"/>
          <w:sz w:val="24"/>
          <w:szCs w:val="24"/>
        </w:rPr>
        <w:t xml:space="preserve"> (stringa alfanumerica di min </w:t>
      </w:r>
      <w:r w:rsidR="009F46F1" w:rsidRPr="0013515B">
        <w:rPr>
          <w:rFonts w:asciiTheme="majorHAnsi" w:eastAsiaTheme="majorEastAsia" w:hAnsiTheme="majorHAnsi"/>
          <w:sz w:val="24"/>
          <w:szCs w:val="24"/>
        </w:rPr>
        <w:t>6</w:t>
      </w:r>
      <w:r w:rsidR="009F46F1"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="009F46F1" w:rsidRPr="009F46F1">
        <w:rPr>
          <w:rFonts w:eastAsiaTheme="majorEastAsia"/>
          <w:sz w:val="24"/>
          <w:szCs w:val="24"/>
        </w:rPr>
        <w:t>max</w:t>
      </w:r>
      <w:proofErr w:type="spellEnd"/>
      <w:r w:rsidR="009F46F1" w:rsidRPr="009F46F1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="0013515B">
        <w:rPr>
          <w:rFonts w:eastAsiaTheme="majorEastAsia"/>
          <w:sz w:val="24"/>
          <w:szCs w:val="24"/>
        </w:rPr>
        <w:t xml:space="preserve"> caratteri) </w:t>
      </w:r>
    </w:p>
    <w:p w:rsidR="001A0C16" w:rsidRPr="001A0C16" w:rsidRDefault="009F46F1" w:rsidP="00766195">
      <w:pPr>
        <w:pStyle w:val="Paragrafoelenco"/>
        <w:numPr>
          <w:ilvl w:val="1"/>
          <w:numId w:val="48"/>
        </w:num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password (stringa alfanumerica di min </w:t>
      </w:r>
      <w:r w:rsidRPr="0013515B">
        <w:rPr>
          <w:rFonts w:asciiTheme="majorHAnsi" w:eastAsiaTheme="majorEastAsia" w:hAnsiTheme="majorHAnsi"/>
          <w:sz w:val="24"/>
          <w:szCs w:val="24"/>
        </w:rPr>
        <w:t>6</w:t>
      </w:r>
      <w:r w:rsidRPr="009F46F1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9F46F1">
        <w:rPr>
          <w:rFonts w:eastAsiaTheme="majorEastAsia"/>
          <w:sz w:val="24"/>
          <w:szCs w:val="24"/>
        </w:rPr>
        <w:t>max</w:t>
      </w:r>
      <w:proofErr w:type="spellEnd"/>
      <w:r w:rsidRPr="009F46F1">
        <w:rPr>
          <w:rFonts w:eastAsiaTheme="majorEastAsia"/>
          <w:sz w:val="24"/>
          <w:szCs w:val="24"/>
        </w:rPr>
        <w:t xml:space="preserve"> </w:t>
      </w:r>
      <w:r w:rsidR="0063144A">
        <w:rPr>
          <w:rFonts w:asciiTheme="majorHAnsi" w:eastAsiaTheme="majorEastAsia" w:hAnsiTheme="majorHAnsi"/>
          <w:sz w:val="24"/>
          <w:szCs w:val="24"/>
        </w:rPr>
        <w:t>10</w:t>
      </w:r>
      <w:r w:rsidRPr="009F46F1">
        <w:rPr>
          <w:rFonts w:eastAsiaTheme="majorEastAsia"/>
          <w:sz w:val="24"/>
          <w:szCs w:val="24"/>
        </w:rPr>
        <w:t xml:space="preserve"> caratteri).</w:t>
      </w:r>
      <w:r w:rsidR="001A0C16">
        <w:rPr>
          <w:rFonts w:eastAsiaTheme="majorEastAsia"/>
          <w:sz w:val="24"/>
          <w:szCs w:val="24"/>
        </w:rPr>
        <w:br/>
      </w:r>
    </w:p>
    <w:p w:rsidR="001A0C16" w:rsidRDefault="009F46F1" w:rsidP="009116CB">
      <w:pPr>
        <w:pStyle w:val="Paragrafoelenco"/>
        <w:numPr>
          <w:ilvl w:val="0"/>
          <w:numId w:val="5"/>
        </w:numPr>
        <w:jc w:val="both"/>
        <w:rPr>
          <w:rFonts w:eastAsiaTheme="majorEastAsia"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</w:t>
      </w:r>
      <w:r w:rsidR="00B86FA1" w:rsidRPr="00115124">
        <w:rPr>
          <w:rFonts w:asciiTheme="majorHAnsi" w:hAnsiTheme="majorHAnsi"/>
          <w:b/>
          <w:sz w:val="28"/>
          <w:szCs w:val="28"/>
        </w:rPr>
        <w:t xml:space="preserve">1.2 </w:t>
      </w:r>
      <w:r w:rsidRPr="00115124">
        <w:rPr>
          <w:rFonts w:asciiTheme="majorHAnsi" w:hAnsiTheme="majorHAnsi"/>
          <w:b/>
          <w:sz w:val="28"/>
          <w:szCs w:val="28"/>
        </w:rPr>
        <w:t>-</w:t>
      </w:r>
      <w:r w:rsidR="00B86FA1" w:rsidRPr="00115124">
        <w:rPr>
          <w:rFonts w:asciiTheme="majorHAnsi" w:hAnsiTheme="majorHAnsi"/>
          <w:b/>
          <w:sz w:val="28"/>
          <w:szCs w:val="28"/>
        </w:rPr>
        <w:t xml:space="preserve"> </w:t>
      </w:r>
      <w:proofErr w:type="spellStart"/>
      <w:r w:rsidRPr="00115124">
        <w:rPr>
          <w:rFonts w:asciiTheme="majorHAnsi" w:hAnsiTheme="majorHAnsi"/>
          <w:b/>
          <w:sz w:val="28"/>
          <w:szCs w:val="28"/>
        </w:rPr>
        <w:t>Logout</w:t>
      </w:r>
      <w:proofErr w:type="spellEnd"/>
      <w:r w:rsidRPr="00115124">
        <w:rPr>
          <w:rFonts w:asciiTheme="majorHAnsi" w:hAnsiTheme="majorHAnsi"/>
          <w:b/>
          <w:sz w:val="28"/>
          <w:szCs w:val="28"/>
        </w:rPr>
        <w:t>:</w:t>
      </w:r>
      <w:r w:rsidRPr="00B86FA1">
        <w:rPr>
          <w:rFonts w:eastAsiaTheme="majorEastAsia"/>
          <w:sz w:val="24"/>
          <w:szCs w:val="24"/>
        </w:rPr>
        <w:t xml:space="preserve"> consente all'utente di uscire dal sistema.</w:t>
      </w:r>
    </w:p>
    <w:p w:rsidR="009116CB" w:rsidRPr="009116CB" w:rsidRDefault="009116CB" w:rsidP="009116CB">
      <w:pPr>
        <w:pStyle w:val="Paragrafoelenco"/>
        <w:ind w:left="0"/>
        <w:jc w:val="both"/>
        <w:rPr>
          <w:rFonts w:eastAsiaTheme="majorEastAsia"/>
          <w:sz w:val="24"/>
          <w:szCs w:val="24"/>
        </w:rPr>
      </w:pPr>
    </w:p>
    <w:p w:rsidR="009F46F1" w:rsidRPr="00115124" w:rsidRDefault="009F46F1" w:rsidP="00882337">
      <w:pPr>
        <w:pStyle w:val="Titolo3"/>
        <w:numPr>
          <w:ilvl w:val="0"/>
          <w:numId w:val="6"/>
        </w:numPr>
        <w:jc w:val="both"/>
        <w:rPr>
          <w:b/>
          <w:sz w:val="28"/>
          <w:szCs w:val="28"/>
        </w:rPr>
      </w:pPr>
      <w:bookmarkStart w:id="3" w:name="_Toc384410042"/>
      <w:r w:rsidRPr="00115124">
        <w:rPr>
          <w:b/>
          <w:sz w:val="28"/>
          <w:szCs w:val="28"/>
        </w:rPr>
        <w:t>RF2</w:t>
      </w:r>
      <w:r w:rsidR="00B86FA1" w:rsidRPr="00115124">
        <w:rPr>
          <w:b/>
          <w:sz w:val="28"/>
          <w:szCs w:val="28"/>
        </w:rPr>
        <w:t xml:space="preserve"> </w:t>
      </w:r>
      <w:r w:rsidRPr="00115124">
        <w:rPr>
          <w:b/>
          <w:sz w:val="28"/>
          <w:szCs w:val="28"/>
        </w:rPr>
        <w:t>-</w:t>
      </w:r>
      <w:r w:rsidR="00B86FA1" w:rsidRPr="00115124">
        <w:rPr>
          <w:b/>
          <w:sz w:val="28"/>
          <w:szCs w:val="28"/>
        </w:rPr>
        <w:t xml:space="preserve"> </w:t>
      </w:r>
      <w:r w:rsidRPr="00115124">
        <w:rPr>
          <w:b/>
          <w:sz w:val="28"/>
          <w:szCs w:val="28"/>
        </w:rPr>
        <w:t>Servizi</w:t>
      </w:r>
      <w:r w:rsidR="001A0C16">
        <w:rPr>
          <w:b/>
          <w:sz w:val="28"/>
          <w:szCs w:val="28"/>
        </w:rPr>
        <w:t>o</w:t>
      </w:r>
      <w:r w:rsidRPr="00115124">
        <w:rPr>
          <w:b/>
          <w:sz w:val="28"/>
          <w:szCs w:val="28"/>
        </w:rPr>
        <w:t xml:space="preserve"> </w:t>
      </w:r>
      <w:r w:rsidR="00DD5F4E">
        <w:rPr>
          <w:b/>
          <w:sz w:val="28"/>
          <w:szCs w:val="28"/>
        </w:rPr>
        <w:t>di</w:t>
      </w:r>
      <w:r w:rsidRPr="00115124">
        <w:rPr>
          <w:b/>
          <w:sz w:val="28"/>
          <w:szCs w:val="28"/>
        </w:rPr>
        <w:t xml:space="preserve"> </w:t>
      </w:r>
      <w:r w:rsidR="00DD5F4E">
        <w:rPr>
          <w:b/>
          <w:sz w:val="28"/>
          <w:szCs w:val="28"/>
        </w:rPr>
        <w:t>G</w:t>
      </w:r>
      <w:r w:rsidR="00DD5F4E" w:rsidRPr="00DD5F4E">
        <w:rPr>
          <w:b/>
          <w:sz w:val="28"/>
          <w:szCs w:val="28"/>
        </w:rPr>
        <w:t xml:space="preserve">estione </w:t>
      </w:r>
      <w:r w:rsidR="00DD5F4E">
        <w:rPr>
          <w:b/>
          <w:sz w:val="28"/>
          <w:szCs w:val="28"/>
        </w:rPr>
        <w:t>A</w:t>
      </w:r>
      <w:r w:rsidR="00DD5F4E" w:rsidRPr="00DD5F4E">
        <w:rPr>
          <w:b/>
          <w:sz w:val="28"/>
          <w:szCs w:val="28"/>
        </w:rPr>
        <w:t>ccount</w:t>
      </w:r>
      <w:bookmarkEnd w:id="3"/>
    </w:p>
    <w:p w:rsidR="008614B3" w:rsidRPr="001A0C16" w:rsidRDefault="009F46F1" w:rsidP="00882337">
      <w:pPr>
        <w:jc w:val="both"/>
        <w:rPr>
          <w:rFonts w:eastAsiaTheme="majorEastAsia"/>
          <w:sz w:val="24"/>
          <w:szCs w:val="24"/>
        </w:rPr>
      </w:pPr>
      <w:r w:rsidRPr="009F46F1">
        <w:rPr>
          <w:rFonts w:eastAsiaTheme="majorEastAsia"/>
          <w:sz w:val="24"/>
          <w:szCs w:val="24"/>
        </w:rPr>
        <w:t xml:space="preserve">Questa funzionalità di </w:t>
      </w:r>
      <w:r w:rsidR="003C00F6">
        <w:rPr>
          <w:rFonts w:eastAsiaTheme="majorEastAsia"/>
          <w:sz w:val="24"/>
          <w:szCs w:val="24"/>
        </w:rPr>
        <w:t>“</w:t>
      </w:r>
      <w:proofErr w:type="spellStart"/>
      <w:r w:rsidR="003C00F6">
        <w:rPr>
          <w:rFonts w:eastAsiaTheme="majorEastAsia"/>
          <w:sz w:val="24"/>
          <w:szCs w:val="24"/>
        </w:rPr>
        <w:t>Who</w:t>
      </w:r>
      <w:proofErr w:type="spellEnd"/>
      <w:r w:rsidR="003C00F6">
        <w:rPr>
          <w:rFonts w:eastAsiaTheme="majorEastAsia"/>
          <w:sz w:val="24"/>
          <w:szCs w:val="24"/>
        </w:rPr>
        <w:t xml:space="preserve"> Are </w:t>
      </w:r>
      <w:proofErr w:type="spellStart"/>
      <w:r w:rsidR="003C00F6">
        <w:rPr>
          <w:rFonts w:eastAsiaTheme="majorEastAsia"/>
          <w:sz w:val="24"/>
          <w:szCs w:val="24"/>
        </w:rPr>
        <w:t>You</w:t>
      </w:r>
      <w:proofErr w:type="spellEnd"/>
      <w:r w:rsidR="003C00F6">
        <w:rPr>
          <w:rFonts w:eastAsiaTheme="majorEastAsia"/>
          <w:sz w:val="24"/>
          <w:szCs w:val="24"/>
        </w:rPr>
        <w:t xml:space="preserve">?” </w:t>
      </w:r>
      <w:r w:rsidRPr="009F46F1">
        <w:rPr>
          <w:rFonts w:eastAsiaTheme="majorEastAsia"/>
          <w:sz w:val="24"/>
          <w:szCs w:val="24"/>
        </w:rPr>
        <w:t>forni</w:t>
      </w:r>
      <w:r w:rsidR="003C00F6">
        <w:rPr>
          <w:rFonts w:eastAsiaTheme="majorEastAsia"/>
          <w:sz w:val="24"/>
          <w:szCs w:val="24"/>
        </w:rPr>
        <w:t>sce</w:t>
      </w:r>
      <w:r w:rsidRPr="009F46F1">
        <w:rPr>
          <w:rFonts w:eastAsiaTheme="majorEastAsia"/>
          <w:sz w:val="24"/>
          <w:szCs w:val="24"/>
        </w:rPr>
        <w:t xml:space="preserve"> le seguenti operazioni per la gestione </w:t>
      </w:r>
      <w:r w:rsidR="003C00F6">
        <w:rPr>
          <w:rFonts w:eastAsiaTheme="majorEastAsia"/>
          <w:sz w:val="24"/>
          <w:szCs w:val="24"/>
        </w:rPr>
        <w:t>da parte dell’utente del proprio account</w:t>
      </w:r>
      <w:r w:rsidRPr="009F46F1">
        <w:rPr>
          <w:rFonts w:eastAsiaTheme="majorEastAsia"/>
          <w:sz w:val="24"/>
          <w:szCs w:val="24"/>
        </w:rPr>
        <w:t xml:space="preserve">. </w:t>
      </w:r>
    </w:p>
    <w:p w:rsidR="00115124" w:rsidRPr="003C00F6" w:rsidRDefault="009F46F1" w:rsidP="003C00F6">
      <w:pPr>
        <w:pStyle w:val="Paragrafoelenco"/>
        <w:numPr>
          <w:ilvl w:val="0"/>
          <w:numId w:val="7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asciiTheme="majorHAnsi" w:hAnsiTheme="majorHAnsi"/>
          <w:b/>
          <w:sz w:val="28"/>
          <w:szCs w:val="28"/>
        </w:rPr>
        <w:t>RF2.1 Creazione di un account:</w:t>
      </w:r>
      <w:r w:rsidRPr="00115124">
        <w:rPr>
          <w:rFonts w:eastAsiaTheme="majorEastAsia"/>
          <w:sz w:val="24"/>
          <w:szCs w:val="24"/>
        </w:rPr>
        <w:t xml:space="preserve"> </w:t>
      </w:r>
      <w:r w:rsidR="00EF6ACE" w:rsidRPr="003C00F6">
        <w:rPr>
          <w:rFonts w:eastAsiaTheme="majorEastAsia"/>
          <w:sz w:val="24"/>
          <w:szCs w:val="24"/>
        </w:rPr>
        <w:t xml:space="preserve">consente all’utente </w:t>
      </w:r>
      <w:r w:rsidRPr="003C00F6">
        <w:rPr>
          <w:rFonts w:eastAsiaTheme="majorEastAsia"/>
          <w:sz w:val="24"/>
          <w:szCs w:val="24"/>
        </w:rPr>
        <w:t>di</w:t>
      </w:r>
      <w:r w:rsidRPr="00115124">
        <w:rPr>
          <w:rFonts w:eastAsiaTheme="majorEastAsia"/>
          <w:sz w:val="24"/>
          <w:szCs w:val="24"/>
        </w:rPr>
        <w:t xml:space="preserve"> </w:t>
      </w:r>
      <w:r w:rsidR="003C00F6">
        <w:rPr>
          <w:rFonts w:eastAsiaTheme="majorEastAsia"/>
          <w:sz w:val="24"/>
          <w:szCs w:val="24"/>
        </w:rPr>
        <w:t xml:space="preserve">registrarsi al sistema creando </w:t>
      </w:r>
      <w:r w:rsidRPr="00115124">
        <w:rPr>
          <w:rFonts w:eastAsiaTheme="majorEastAsia"/>
          <w:sz w:val="24"/>
          <w:szCs w:val="24"/>
        </w:rPr>
        <w:t xml:space="preserve">un nuovo account specificando i </w:t>
      </w:r>
      <w:r w:rsidR="003C00F6">
        <w:rPr>
          <w:rFonts w:eastAsiaTheme="majorEastAsia"/>
          <w:sz w:val="24"/>
          <w:szCs w:val="24"/>
        </w:rPr>
        <w:t xml:space="preserve">seguenti </w:t>
      </w:r>
      <w:r w:rsidRPr="00115124">
        <w:rPr>
          <w:rFonts w:eastAsiaTheme="majorEastAsia"/>
          <w:sz w:val="24"/>
          <w:szCs w:val="24"/>
        </w:rPr>
        <w:t xml:space="preserve">campi </w:t>
      </w:r>
      <w:r w:rsidR="003C00F6">
        <w:rPr>
          <w:rFonts w:eastAsiaTheme="majorEastAsia"/>
          <w:sz w:val="24"/>
          <w:szCs w:val="24"/>
        </w:rPr>
        <w:t>obbligatori</w:t>
      </w:r>
      <w:r w:rsidRPr="00115124">
        <w:rPr>
          <w:rFonts w:eastAsiaTheme="majorEastAsia"/>
          <w:sz w:val="24"/>
          <w:szCs w:val="24"/>
        </w:rPr>
        <w:t>:</w:t>
      </w:r>
    </w:p>
    <w:p w:rsidR="004501C8" w:rsidRPr="004501C8" w:rsidRDefault="00EF6ACE" w:rsidP="004501C8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="Times New Roman"/>
          <w:sz w:val="24"/>
          <w:szCs w:val="24"/>
        </w:rPr>
        <w:t>identificativo univoco</w:t>
      </w:r>
      <w:r w:rsidRPr="000475D8">
        <w:rPr>
          <w:rFonts w:eastAsiaTheme="majorEastAsia"/>
          <w:sz w:val="24"/>
          <w:szCs w:val="24"/>
        </w:rPr>
        <w:t xml:space="preserve"> </w:t>
      </w:r>
      <w:r w:rsidR="004501C8" w:rsidRPr="000475D8">
        <w:rPr>
          <w:rFonts w:eastAsiaTheme="majorEastAsia"/>
          <w:sz w:val="24"/>
          <w:szCs w:val="24"/>
        </w:rPr>
        <w:t>(</w:t>
      </w:r>
      <w:r w:rsidRPr="00115124">
        <w:rPr>
          <w:rFonts w:eastAsiaTheme="majorEastAsia"/>
          <w:sz w:val="24"/>
          <w:szCs w:val="24"/>
        </w:rPr>
        <w:t xml:space="preserve">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</w:t>
      </w:r>
      <w:r w:rsidR="004501C8" w:rsidRPr="000475D8">
        <w:rPr>
          <w:rFonts w:eastAsiaTheme="majorEastAsia"/>
          <w:sz w:val="24"/>
          <w:szCs w:val="24"/>
        </w:rPr>
        <w:t>);</w:t>
      </w:r>
    </w:p>
    <w:p w:rsidR="00EF6ACE" w:rsidRPr="00115124" w:rsidRDefault="00EF6ACE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nick</w:t>
      </w:r>
      <w:r w:rsidRPr="00115124">
        <w:rPr>
          <w:rFonts w:eastAsiaTheme="majorEastAsia"/>
          <w:sz w:val="24"/>
          <w:szCs w:val="24"/>
        </w:rPr>
        <w:t>name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F6ACE" w:rsidRPr="00EF6ACE" w:rsidRDefault="00EF6ACE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 xml:space="preserve">password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6</w:t>
      </w:r>
      <w:r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>
        <w:rPr>
          <w:rFonts w:asciiTheme="majorHAnsi" w:eastAsiaTheme="majorEastAsia" w:hAnsiTheme="majorHAnsi"/>
          <w:sz w:val="24"/>
          <w:szCs w:val="24"/>
        </w:rPr>
        <w:t>10</w:t>
      </w:r>
      <w:r w:rsidRPr="00115124">
        <w:rPr>
          <w:rFonts w:eastAsiaTheme="majorEastAsia"/>
          <w:sz w:val="24"/>
          <w:szCs w:val="24"/>
        </w:rPr>
        <w:t xml:space="preserve"> caratteri);</w:t>
      </w:r>
      <w:r w:rsidRPr="00EF6ACE">
        <w:rPr>
          <w:rFonts w:eastAsiaTheme="majorEastAsia"/>
          <w:sz w:val="24"/>
          <w:szCs w:val="24"/>
        </w:rPr>
        <w:t xml:space="preserve"> </w:t>
      </w:r>
    </w:p>
    <w:p w:rsidR="00EF6ACE" w:rsidRPr="00EF6ACE" w:rsidRDefault="00EF6ACE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 w:rsidRPr="00115124">
        <w:rPr>
          <w:rFonts w:eastAsiaTheme="majorEastAsia"/>
          <w:sz w:val="24"/>
          <w:szCs w:val="24"/>
        </w:rPr>
        <w:t>sesso</w:t>
      </w:r>
      <w:r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>(M/F);</w:t>
      </w:r>
    </w:p>
    <w:p w:rsidR="00115124" w:rsidRPr="00115124" w:rsidRDefault="009F46F1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data</w:t>
      </w:r>
      <w:r w:rsidR="00A47113">
        <w:rPr>
          <w:rFonts w:eastAsiaTheme="majorEastAsia"/>
          <w:sz w:val="24"/>
          <w:szCs w:val="24"/>
        </w:rPr>
        <w:t>N</w:t>
      </w:r>
      <w:r w:rsidRPr="00115124">
        <w:rPr>
          <w:rFonts w:eastAsiaTheme="majorEastAsia"/>
          <w:sz w:val="24"/>
          <w:szCs w:val="24"/>
        </w:rPr>
        <w:t>ascita</w:t>
      </w:r>
      <w:proofErr w:type="spellEnd"/>
      <w:r w:rsidR="00115124"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nel formato </w:t>
      </w:r>
      <w:proofErr w:type="spellStart"/>
      <w:r w:rsidR="00A47113" w:rsidRPr="00115124">
        <w:rPr>
          <w:rFonts w:eastAsiaTheme="majorEastAsia"/>
          <w:sz w:val="24"/>
          <w:szCs w:val="24"/>
        </w:rPr>
        <w:t>aaaa</w:t>
      </w:r>
      <w:proofErr w:type="spellEnd"/>
      <w:r w:rsidR="00A47113">
        <w:rPr>
          <w:rFonts w:eastAsiaTheme="majorEastAsia"/>
          <w:sz w:val="24"/>
          <w:szCs w:val="24"/>
        </w:rPr>
        <w:t>/</w:t>
      </w:r>
      <w:r w:rsidRPr="00115124">
        <w:rPr>
          <w:rFonts w:eastAsiaTheme="majorEastAsia"/>
          <w:sz w:val="24"/>
          <w:szCs w:val="24"/>
        </w:rPr>
        <w:t>mm/</w:t>
      </w:r>
      <w:proofErr w:type="spellStart"/>
      <w:r w:rsidR="00A47113">
        <w:rPr>
          <w:rFonts w:eastAsiaTheme="majorEastAsia"/>
          <w:sz w:val="24"/>
          <w:szCs w:val="24"/>
        </w:rPr>
        <w:t>gg</w:t>
      </w:r>
      <w:proofErr w:type="spellEnd"/>
      <w:r w:rsidRPr="00115124">
        <w:rPr>
          <w:rFonts w:eastAsiaTheme="majorEastAsia"/>
          <w:sz w:val="24"/>
          <w:szCs w:val="24"/>
        </w:rPr>
        <w:t>)</w:t>
      </w:r>
      <w:r w:rsidR="00115124">
        <w:rPr>
          <w:rFonts w:eastAsiaTheme="majorEastAsia"/>
          <w:sz w:val="24"/>
          <w:szCs w:val="24"/>
        </w:rPr>
        <w:t>;</w:t>
      </w:r>
    </w:p>
    <w:p w:rsidR="00115124" w:rsidRPr="00115124" w:rsidRDefault="00996060" w:rsidP="00531519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città</w:t>
      </w:r>
      <w:r w:rsidR="009F46F1" w:rsidRPr="00115124">
        <w:rPr>
          <w:rFonts w:eastAsiaTheme="majorEastAsia"/>
          <w:sz w:val="24"/>
          <w:szCs w:val="24"/>
        </w:rPr>
        <w:t xml:space="preserve"> (stringa di caratteri alfabetici di min </w:t>
      </w:r>
      <w:r w:rsidR="009F46F1" w:rsidRPr="00996060">
        <w:rPr>
          <w:rFonts w:asciiTheme="majorHAnsi" w:eastAsiaTheme="majorEastAsia" w:hAnsiTheme="majorHAnsi"/>
          <w:sz w:val="24"/>
          <w:szCs w:val="24"/>
        </w:rPr>
        <w:t>3</w:t>
      </w:r>
      <w:r w:rsidR="009F46F1" w:rsidRPr="00115124">
        <w:rPr>
          <w:rFonts w:eastAsiaTheme="majorEastAsia"/>
          <w:sz w:val="24"/>
          <w:szCs w:val="24"/>
        </w:rPr>
        <w:t xml:space="preserve"> caratteri, </w:t>
      </w:r>
      <w:proofErr w:type="spellStart"/>
      <w:r w:rsidR="009F46F1" w:rsidRPr="00115124">
        <w:rPr>
          <w:rFonts w:eastAsiaTheme="majorEastAsia"/>
          <w:sz w:val="24"/>
          <w:szCs w:val="24"/>
        </w:rPr>
        <w:t>max</w:t>
      </w:r>
      <w:proofErr w:type="spellEnd"/>
      <w:r w:rsidR="009F46F1" w:rsidRPr="00115124">
        <w:rPr>
          <w:rFonts w:eastAsiaTheme="majorEastAsia"/>
          <w:sz w:val="24"/>
          <w:szCs w:val="24"/>
        </w:rPr>
        <w:t xml:space="preserve"> </w:t>
      </w:r>
      <w:r w:rsidR="009F46F1" w:rsidRPr="00996060">
        <w:rPr>
          <w:rFonts w:asciiTheme="majorHAnsi" w:eastAsiaTheme="majorEastAsia" w:hAnsiTheme="majorHAnsi"/>
          <w:sz w:val="24"/>
          <w:szCs w:val="24"/>
        </w:rPr>
        <w:t>20</w:t>
      </w:r>
      <w:r w:rsidR="009F46F1" w:rsidRPr="00115124">
        <w:rPr>
          <w:rFonts w:eastAsiaTheme="majorEastAsia"/>
          <w:sz w:val="24"/>
          <w:szCs w:val="24"/>
        </w:rPr>
        <w:t xml:space="preserve"> caratteri)</w:t>
      </w:r>
      <w:r w:rsidR="00115124">
        <w:rPr>
          <w:rFonts w:eastAsiaTheme="majorEastAsia"/>
          <w:sz w:val="24"/>
          <w:szCs w:val="24"/>
        </w:rPr>
        <w:t>;</w:t>
      </w:r>
    </w:p>
    <w:p w:rsidR="00EF6ACE" w:rsidRPr="00EF6ACE" w:rsidRDefault="009F46F1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proofErr w:type="spellStart"/>
      <w:r w:rsidRPr="00115124">
        <w:rPr>
          <w:rFonts w:eastAsiaTheme="majorEastAsia"/>
          <w:sz w:val="24"/>
          <w:szCs w:val="24"/>
        </w:rPr>
        <w:t>numeroTelefono</w:t>
      </w:r>
      <w:proofErr w:type="spellEnd"/>
      <w:r w:rsidR="00115124">
        <w:rPr>
          <w:rFonts w:eastAsiaTheme="majorEastAsia"/>
          <w:sz w:val="24"/>
          <w:szCs w:val="24"/>
        </w:rPr>
        <w:t xml:space="preserve"> </w:t>
      </w:r>
      <w:r w:rsidRPr="00115124">
        <w:rPr>
          <w:rFonts w:eastAsiaTheme="majorEastAsia"/>
          <w:sz w:val="24"/>
          <w:szCs w:val="24"/>
        </w:rPr>
        <w:t xml:space="preserve">(stringa numerica di </w:t>
      </w:r>
      <w:proofErr w:type="spellStart"/>
      <w:r w:rsidRPr="00115124">
        <w:rPr>
          <w:rFonts w:eastAsiaTheme="majorEastAsia"/>
          <w:sz w:val="24"/>
          <w:szCs w:val="24"/>
        </w:rPr>
        <w:t>max</w:t>
      </w:r>
      <w:proofErr w:type="spellEnd"/>
      <w:r w:rsidRPr="00115124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12</w:t>
      </w:r>
      <w:r w:rsidRPr="00115124">
        <w:rPr>
          <w:rFonts w:eastAsiaTheme="majorEastAsia"/>
          <w:sz w:val="24"/>
          <w:szCs w:val="24"/>
        </w:rPr>
        <w:t xml:space="preserve"> caratteri)</w:t>
      </w:r>
      <w:r w:rsidR="00115124" w:rsidRPr="00115124">
        <w:rPr>
          <w:rFonts w:eastAsiaTheme="majorEastAsia"/>
          <w:sz w:val="24"/>
          <w:szCs w:val="24"/>
        </w:rPr>
        <w:t>;</w:t>
      </w:r>
      <w:r w:rsidR="00EF6ACE" w:rsidRPr="00EF6ACE">
        <w:rPr>
          <w:rFonts w:eastAsiaTheme="majorEastAsia"/>
          <w:sz w:val="24"/>
          <w:szCs w:val="24"/>
        </w:rPr>
        <w:t xml:space="preserve"> </w:t>
      </w:r>
    </w:p>
    <w:p w:rsidR="00EF6ACE" w:rsidRPr="00EF6ACE" w:rsidRDefault="00EF6ACE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 w:rsidRPr="000475D8">
        <w:rPr>
          <w:rFonts w:eastAsiaTheme="majorEastAsia"/>
          <w:sz w:val="24"/>
          <w:szCs w:val="24"/>
        </w:rPr>
        <w:t xml:space="preserve">e-mail (stringa alfanumerica di min </w:t>
      </w:r>
      <w:r w:rsidRPr="00996060">
        <w:rPr>
          <w:rFonts w:asciiTheme="majorHAnsi" w:eastAsiaTheme="majorEastAsia" w:hAnsiTheme="majorHAnsi"/>
          <w:sz w:val="24"/>
          <w:szCs w:val="24"/>
        </w:rPr>
        <w:t>10</w:t>
      </w:r>
      <w:r w:rsidRPr="000475D8">
        <w:rPr>
          <w:rFonts w:eastAsiaTheme="majorEastAsia"/>
          <w:sz w:val="24"/>
          <w:szCs w:val="24"/>
        </w:rPr>
        <w:t xml:space="preserve"> caratteri, </w:t>
      </w:r>
      <w:proofErr w:type="spellStart"/>
      <w:r w:rsidRPr="000475D8">
        <w:rPr>
          <w:rFonts w:eastAsiaTheme="majorEastAsia"/>
          <w:sz w:val="24"/>
          <w:szCs w:val="24"/>
        </w:rPr>
        <w:t>max</w:t>
      </w:r>
      <w:proofErr w:type="spellEnd"/>
      <w:r w:rsidRPr="000475D8">
        <w:rPr>
          <w:rFonts w:eastAsiaTheme="majorEastAsia"/>
          <w:sz w:val="24"/>
          <w:szCs w:val="24"/>
        </w:rPr>
        <w:t xml:space="preserve"> </w:t>
      </w:r>
      <w:r w:rsidRPr="00996060">
        <w:rPr>
          <w:rFonts w:asciiTheme="majorHAnsi" w:eastAsiaTheme="majorEastAsia" w:hAnsiTheme="majorHAnsi"/>
          <w:sz w:val="24"/>
          <w:szCs w:val="24"/>
        </w:rPr>
        <w:t>30</w:t>
      </w:r>
      <w:r w:rsidRPr="000475D8">
        <w:rPr>
          <w:rFonts w:eastAsiaTheme="majorEastAsia"/>
          <w:sz w:val="24"/>
          <w:szCs w:val="24"/>
        </w:rPr>
        <w:t xml:space="preserve"> caratteri)</w:t>
      </w:r>
      <w:r>
        <w:rPr>
          <w:rFonts w:eastAsiaTheme="majorEastAsia"/>
          <w:sz w:val="24"/>
          <w:szCs w:val="24"/>
        </w:rPr>
        <w:t>;</w:t>
      </w:r>
    </w:p>
    <w:p w:rsidR="00EF6ACE" w:rsidRPr="00EF6ACE" w:rsidRDefault="00EF6ACE" w:rsidP="00EF6ACE">
      <w:pPr>
        <w:pStyle w:val="Paragrafoelenco"/>
        <w:numPr>
          <w:ilvl w:val="0"/>
          <w:numId w:val="8"/>
        </w:numPr>
        <w:jc w:val="both"/>
        <w:rPr>
          <w:rFonts w:eastAsiaTheme="majorEastAsia"/>
          <w:b/>
          <w:sz w:val="24"/>
          <w:szCs w:val="24"/>
        </w:rPr>
      </w:pPr>
      <w:r>
        <w:rPr>
          <w:rFonts w:eastAsiaTheme="majorEastAsia"/>
          <w:sz w:val="24"/>
          <w:szCs w:val="24"/>
        </w:rPr>
        <w:t>foto profilo (</w:t>
      </w:r>
      <w:r w:rsidRPr="0063144A">
        <w:rPr>
          <w:rFonts w:eastAsiaTheme="majorEastAsia"/>
          <w:sz w:val="24"/>
          <w:szCs w:val="24"/>
        </w:rPr>
        <w:t>immagine</w:t>
      </w:r>
      <w:r>
        <w:rPr>
          <w:rFonts w:eastAsiaTheme="majorEastAsia"/>
          <w:sz w:val="24"/>
          <w:szCs w:val="24"/>
        </w:rPr>
        <w:t>).</w:t>
      </w:r>
    </w:p>
    <w:p w:rsidR="00EF6ACE" w:rsidRDefault="00EF6ACE" w:rsidP="00EF6ACE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4C1FF3" w:rsidRDefault="009F46F1" w:rsidP="00766195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hAnsiTheme="majorHAnsi"/>
          <w:b/>
          <w:sz w:val="28"/>
          <w:szCs w:val="28"/>
        </w:rPr>
        <w:t>RF2.3 Visualizzazione</w:t>
      </w:r>
      <w:r w:rsidR="00F27402">
        <w:rPr>
          <w:rFonts w:asciiTheme="majorHAnsi" w:hAnsiTheme="majorHAnsi"/>
          <w:b/>
          <w:sz w:val="28"/>
          <w:szCs w:val="28"/>
        </w:rPr>
        <w:t xml:space="preserve"> di</w:t>
      </w:r>
      <w:r w:rsidRPr="004C1FF3">
        <w:rPr>
          <w:rFonts w:asciiTheme="majorHAnsi" w:hAnsiTheme="majorHAnsi"/>
          <w:b/>
          <w:sz w:val="28"/>
          <w:szCs w:val="28"/>
        </w:rPr>
        <w:t xml:space="preserve"> un account:</w:t>
      </w:r>
      <w:r w:rsidR="00EF6ACE">
        <w:rPr>
          <w:rFonts w:eastAsiaTheme="majorEastAsia"/>
          <w:sz w:val="24"/>
          <w:szCs w:val="24"/>
        </w:rPr>
        <w:t xml:space="preserve"> consente all’utente di visualizzare i dettagli del proprio</w:t>
      </w:r>
      <w:r w:rsidRPr="004C1FF3">
        <w:rPr>
          <w:rFonts w:eastAsiaTheme="majorEastAsia"/>
          <w:sz w:val="24"/>
          <w:szCs w:val="24"/>
        </w:rPr>
        <w:t xml:space="preserve"> account.</w:t>
      </w:r>
    </w:p>
    <w:p w:rsidR="004C1FF3" w:rsidRDefault="004C1FF3" w:rsidP="00531519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4C1FF3" w:rsidRDefault="009F46F1" w:rsidP="00531519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EF6ACE">
        <w:rPr>
          <w:rFonts w:asciiTheme="majorHAnsi" w:eastAsiaTheme="majorEastAsia" w:hAnsiTheme="majorHAnsi"/>
          <w:b/>
          <w:sz w:val="28"/>
          <w:szCs w:val="28"/>
        </w:rPr>
        <w:t xml:space="preserve"> RF2.4 Modifica di un account:</w:t>
      </w:r>
      <w:r w:rsidRPr="00EF6ACE">
        <w:rPr>
          <w:rFonts w:eastAsiaTheme="majorEastAsia"/>
          <w:sz w:val="24"/>
          <w:szCs w:val="24"/>
        </w:rPr>
        <w:t xml:space="preserve"> </w:t>
      </w:r>
      <w:r w:rsidR="00EF6ACE">
        <w:rPr>
          <w:rFonts w:eastAsiaTheme="majorEastAsia"/>
          <w:sz w:val="24"/>
          <w:szCs w:val="24"/>
        </w:rPr>
        <w:t>consente all’utente di modificare i dettagli del proprio</w:t>
      </w:r>
      <w:r w:rsidR="00EF6ACE" w:rsidRPr="004C1FF3">
        <w:rPr>
          <w:rFonts w:eastAsiaTheme="majorEastAsia"/>
          <w:sz w:val="24"/>
          <w:szCs w:val="24"/>
        </w:rPr>
        <w:t xml:space="preserve"> account.</w:t>
      </w:r>
    </w:p>
    <w:p w:rsidR="00EF6ACE" w:rsidRPr="00EF6ACE" w:rsidRDefault="00EF6ACE" w:rsidP="00EF6ACE">
      <w:pPr>
        <w:pStyle w:val="Paragrafoelenco"/>
        <w:jc w:val="both"/>
        <w:rPr>
          <w:rFonts w:eastAsiaTheme="majorEastAsia"/>
          <w:sz w:val="24"/>
          <w:szCs w:val="24"/>
        </w:rPr>
      </w:pPr>
    </w:p>
    <w:p w:rsidR="006F2534" w:rsidRDefault="009F46F1" w:rsidP="00EF6ACE">
      <w:pPr>
        <w:pStyle w:val="Paragrafoelenco"/>
        <w:numPr>
          <w:ilvl w:val="0"/>
          <w:numId w:val="47"/>
        </w:numPr>
        <w:jc w:val="both"/>
        <w:rPr>
          <w:rFonts w:eastAsiaTheme="majorEastAsia"/>
          <w:sz w:val="24"/>
          <w:szCs w:val="24"/>
        </w:rPr>
      </w:pPr>
      <w:r w:rsidRPr="004C1FF3">
        <w:rPr>
          <w:rFonts w:asciiTheme="majorHAnsi" w:eastAsiaTheme="majorEastAsia" w:hAnsiTheme="majorHAnsi"/>
          <w:b/>
          <w:sz w:val="28"/>
          <w:szCs w:val="28"/>
        </w:rPr>
        <w:t>RF2.5 Eliminazione di un account:</w:t>
      </w:r>
      <w:r w:rsidRPr="004C1FF3">
        <w:rPr>
          <w:rFonts w:eastAsiaTheme="majorEastAsia"/>
          <w:sz w:val="24"/>
          <w:szCs w:val="24"/>
        </w:rPr>
        <w:t xml:space="preserve"> </w:t>
      </w:r>
      <w:r w:rsidR="00EF6ACE">
        <w:rPr>
          <w:rFonts w:eastAsiaTheme="majorEastAsia"/>
          <w:sz w:val="24"/>
          <w:szCs w:val="24"/>
        </w:rPr>
        <w:t>consente all’utente di eliminare il proprio</w:t>
      </w:r>
      <w:r w:rsidR="00EF6ACE" w:rsidRPr="004C1FF3">
        <w:rPr>
          <w:rFonts w:eastAsiaTheme="majorEastAsia"/>
          <w:sz w:val="24"/>
          <w:szCs w:val="24"/>
        </w:rPr>
        <w:t xml:space="preserve"> account.</w:t>
      </w:r>
      <w:r w:rsidR="00EF6ACE">
        <w:rPr>
          <w:rFonts w:eastAsiaTheme="majorEastAsia"/>
          <w:sz w:val="24"/>
          <w:szCs w:val="24"/>
        </w:rPr>
        <w:t xml:space="preserve"> </w:t>
      </w:r>
    </w:p>
    <w:p w:rsidR="003C00F6" w:rsidRDefault="003C00F6">
      <w:pPr>
        <w:rPr>
          <w:rFonts w:asciiTheme="majorHAnsi" w:eastAsiaTheme="majorEastAsia" w:hAnsiTheme="majorHAnsi" w:cstheme="majorBidi"/>
          <w:b/>
          <w:smallCaps/>
          <w:spacing w:val="5"/>
          <w:sz w:val="32"/>
          <w:szCs w:val="32"/>
        </w:rPr>
      </w:pPr>
    </w:p>
    <w:p w:rsidR="004F6081" w:rsidRPr="0063144A" w:rsidRDefault="00A03C5C" w:rsidP="00A03C5C">
      <w:pPr>
        <w:pStyle w:val="Titolo1"/>
        <w:rPr>
          <w:b/>
        </w:rPr>
      </w:pPr>
      <w:bookmarkStart w:id="4" w:name="_Toc384410043"/>
      <w:r w:rsidRPr="0063144A">
        <w:rPr>
          <w:b/>
        </w:rPr>
        <w:t>3.</w:t>
      </w:r>
      <w:r w:rsidR="00C754E3" w:rsidRPr="0063144A">
        <w:rPr>
          <w:b/>
        </w:rPr>
        <w:t xml:space="preserve"> Requisiti non funzionali</w:t>
      </w:r>
      <w:bookmarkEnd w:id="4"/>
    </w:p>
    <w:p w:rsidR="00B7340C" w:rsidRDefault="00B7340C">
      <w:pPr>
        <w:rPr>
          <w:rFonts w:asciiTheme="majorHAnsi" w:eastAsiaTheme="majorEastAsia" w:hAnsiTheme="majorHAnsi" w:cstheme="majorBidi"/>
          <w:b/>
          <w:sz w:val="28"/>
          <w:szCs w:val="28"/>
        </w:rPr>
      </w:pPr>
    </w:p>
    <w:p w:rsidR="00C754E3" w:rsidRPr="005F23EE" w:rsidRDefault="005F23EE" w:rsidP="005F23EE">
      <w:pPr>
        <w:pStyle w:val="Titolo1"/>
        <w:rPr>
          <w:b/>
        </w:rPr>
      </w:pPr>
      <w:bookmarkStart w:id="5" w:name="_Toc384410044"/>
      <w:r w:rsidRPr="005F23EE">
        <w:rPr>
          <w:b/>
        </w:rPr>
        <w:t>4. Modelli</w:t>
      </w:r>
      <w:r w:rsidR="00C754E3" w:rsidRPr="005F23EE">
        <w:rPr>
          <w:b/>
        </w:rPr>
        <w:t xml:space="preserve"> del sistema</w:t>
      </w:r>
      <w:bookmarkEnd w:id="5"/>
    </w:p>
    <w:p w:rsidR="005F23EE" w:rsidRPr="005F23EE" w:rsidRDefault="005F23EE" w:rsidP="005F23EE">
      <w:pPr>
        <w:pStyle w:val="Titolo2"/>
        <w:rPr>
          <w:b/>
        </w:rPr>
      </w:pPr>
      <w:bookmarkStart w:id="6" w:name="_Toc384410045"/>
      <w:r w:rsidRPr="005F23EE">
        <w:rPr>
          <w:b/>
        </w:rPr>
        <w:t>4.1 Attori</w:t>
      </w:r>
      <w:bookmarkEnd w:id="6"/>
    </w:p>
    <w:p w:rsidR="005F23EE" w:rsidRDefault="005F23EE" w:rsidP="005F23EE">
      <w:pPr>
        <w:pStyle w:val="Titolo2"/>
        <w:rPr>
          <w:b/>
        </w:rPr>
      </w:pPr>
      <w:bookmarkStart w:id="7" w:name="_Toc384410046"/>
      <w:r w:rsidRPr="005F23EE">
        <w:rPr>
          <w:b/>
        </w:rPr>
        <w:t>4.2 Modello dei casi d'uso</w:t>
      </w:r>
      <w:bookmarkEnd w:id="7"/>
      <w:r w:rsidRPr="005F23EE">
        <w:rPr>
          <w:b/>
        </w:rPr>
        <w:t xml:space="preserve"> </w:t>
      </w:r>
    </w:p>
    <w:p w:rsidR="005F23EE" w:rsidRPr="005F23EE" w:rsidRDefault="0063144A" w:rsidP="0063144A">
      <w:pPr>
        <w:pStyle w:val="Titolo2"/>
        <w:rPr>
          <w:b/>
        </w:rPr>
      </w:pPr>
      <w:bookmarkStart w:id="8" w:name="_Toc384410047"/>
      <w:r>
        <w:rPr>
          <w:b/>
        </w:rPr>
        <w:t xml:space="preserve">4.3 </w:t>
      </w:r>
      <w:r w:rsidR="005F23EE" w:rsidRPr="005F23EE">
        <w:rPr>
          <w:b/>
        </w:rPr>
        <w:t>Diagramma delle Classi</w:t>
      </w:r>
      <w:bookmarkEnd w:id="8"/>
    </w:p>
    <w:p w:rsidR="00F8618F" w:rsidRPr="005F23EE" w:rsidRDefault="0063144A" w:rsidP="0063144A">
      <w:pPr>
        <w:pStyle w:val="Titolo2"/>
        <w:rPr>
          <w:b/>
        </w:rPr>
      </w:pPr>
      <w:bookmarkStart w:id="9" w:name="_Toc384410048"/>
      <w:r>
        <w:rPr>
          <w:b/>
        </w:rPr>
        <w:t xml:space="preserve">4.4 </w:t>
      </w:r>
      <w:r w:rsidR="005F23EE" w:rsidRPr="005F23EE">
        <w:rPr>
          <w:b/>
        </w:rPr>
        <w:t>Diagrammi di sequenza</w:t>
      </w:r>
      <w:bookmarkEnd w:id="9"/>
    </w:p>
    <w:p w:rsidR="005F23EE" w:rsidRPr="005F23EE" w:rsidRDefault="005F23EE" w:rsidP="005F23EE">
      <w:pPr>
        <w:pStyle w:val="Titolo1"/>
        <w:rPr>
          <w:b/>
        </w:rPr>
      </w:pPr>
    </w:p>
    <w:p w:rsidR="00FB1709" w:rsidRDefault="0063144A" w:rsidP="0063144A">
      <w:pPr>
        <w:pStyle w:val="Titolo1"/>
        <w:rPr>
          <w:b/>
        </w:rPr>
      </w:pPr>
      <w:bookmarkStart w:id="10" w:name="_Toc384410049"/>
      <w:r w:rsidRPr="0063144A">
        <w:rPr>
          <w:b/>
        </w:rPr>
        <w:t xml:space="preserve">5. </w:t>
      </w:r>
      <w:r w:rsidR="003A43DC" w:rsidRPr="0063144A">
        <w:rPr>
          <w:b/>
        </w:rPr>
        <w:t xml:space="preserve">Diagramma </w:t>
      </w:r>
      <w:proofErr w:type="spellStart"/>
      <w:r w:rsidR="003A43DC" w:rsidRPr="0063144A">
        <w:rPr>
          <w:b/>
        </w:rPr>
        <w:t>Navigazionale</w:t>
      </w:r>
      <w:proofErr w:type="spellEnd"/>
      <w:r w:rsidR="003A43DC" w:rsidRPr="0063144A">
        <w:rPr>
          <w:b/>
        </w:rPr>
        <w:t xml:space="preserve"> e </w:t>
      </w:r>
      <w:proofErr w:type="spellStart"/>
      <w:r w:rsidR="003A43DC" w:rsidRPr="0063144A">
        <w:rPr>
          <w:b/>
        </w:rPr>
        <w:t>Mocks</w:t>
      </w:r>
      <w:proofErr w:type="spellEnd"/>
      <w:r w:rsidR="003A43DC" w:rsidRPr="0063144A">
        <w:rPr>
          <w:b/>
        </w:rPr>
        <w:t xml:space="preserve"> up delle interfacce</w:t>
      </w:r>
      <w:bookmarkEnd w:id="10"/>
    </w:p>
    <w:p w:rsidR="00C379D6" w:rsidRPr="0063144A" w:rsidRDefault="00C379D6" w:rsidP="0063144A">
      <w:pPr>
        <w:pStyle w:val="Nessunaspaziatura"/>
        <w:rPr>
          <w:sz w:val="24"/>
          <w:szCs w:val="24"/>
        </w:rPr>
      </w:pPr>
      <w:r w:rsidRPr="0063144A">
        <w:rPr>
          <w:sz w:val="24"/>
          <w:szCs w:val="24"/>
        </w:rPr>
        <w:t>Di seguito sono riportate le schermate ideate per l’applicazione “</w:t>
      </w:r>
      <w:proofErr w:type="spellStart"/>
      <w:r w:rsidRPr="0063144A">
        <w:rPr>
          <w:sz w:val="24"/>
          <w:szCs w:val="24"/>
        </w:rPr>
        <w:t>Who</w:t>
      </w:r>
      <w:proofErr w:type="spellEnd"/>
      <w:r w:rsidRPr="0063144A">
        <w:rPr>
          <w:sz w:val="24"/>
          <w:szCs w:val="24"/>
        </w:rPr>
        <w:t xml:space="preserve"> Are </w:t>
      </w:r>
      <w:proofErr w:type="spellStart"/>
      <w:r w:rsidRPr="0063144A">
        <w:rPr>
          <w:sz w:val="24"/>
          <w:szCs w:val="24"/>
        </w:rPr>
        <w:t>You</w:t>
      </w:r>
      <w:proofErr w:type="spellEnd"/>
      <w:r w:rsidRPr="0063144A">
        <w:rPr>
          <w:sz w:val="24"/>
          <w:szCs w:val="24"/>
        </w:rPr>
        <w:t>?”.</w:t>
      </w:r>
    </w:p>
    <w:p w:rsidR="00C379D6" w:rsidRDefault="00C379D6" w:rsidP="00C379D6">
      <w:r>
        <w:rPr>
          <w:noProof/>
          <w:lang w:eastAsia="it-IT"/>
        </w:rPr>
        <w:lastRenderedPageBreak/>
        <w:drawing>
          <wp:inline distT="0" distB="0" distL="0" distR="0">
            <wp:extent cx="2011680" cy="3912235"/>
            <wp:effectExtent l="19050" t="0" r="762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20970" cy="3501402"/>
            <wp:effectExtent l="19050" t="0" r="0" b="0"/>
            <wp:docPr id="1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501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D6" w:rsidRDefault="00C379D6" w:rsidP="00C379D6">
      <w:r>
        <w:rPr>
          <w:noProof/>
          <w:lang w:eastAsia="it-IT"/>
        </w:rPr>
        <w:lastRenderedPageBreak/>
        <w:drawing>
          <wp:inline distT="0" distB="0" distL="0" distR="0">
            <wp:extent cx="2051685" cy="3903980"/>
            <wp:effectExtent l="19050" t="0" r="5715" b="0"/>
            <wp:docPr id="21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20970" cy="3843214"/>
            <wp:effectExtent l="19050" t="0" r="0" b="0"/>
            <wp:docPr id="23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84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5220970" cy="3915882"/>
            <wp:effectExtent l="19050" t="0" r="0" b="0"/>
            <wp:docPr id="24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915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697605" cy="3999230"/>
            <wp:effectExtent l="19050" t="0" r="0" b="0"/>
            <wp:docPr id="2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E6D">
        <w:rPr>
          <w:noProof/>
          <w:lang w:eastAsia="it-IT"/>
        </w:rPr>
        <w:lastRenderedPageBreak/>
        <w:drawing>
          <wp:inline distT="0" distB="0" distL="0" distR="0">
            <wp:extent cx="3649345" cy="3896360"/>
            <wp:effectExtent l="19050" t="0" r="8255" b="0"/>
            <wp:docPr id="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389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4E6D">
        <w:rPr>
          <w:noProof/>
          <w:lang w:eastAsia="it-IT"/>
        </w:rPr>
        <w:drawing>
          <wp:inline distT="0" distB="0" distL="0" distR="0">
            <wp:extent cx="3673475" cy="3912235"/>
            <wp:effectExtent l="19050" t="0" r="3175" b="0"/>
            <wp:docPr id="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3705225" cy="3991610"/>
            <wp:effectExtent l="19050" t="0" r="9525" b="0"/>
            <wp:docPr id="29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75735"/>
            <wp:effectExtent l="19050" t="0" r="1270" b="0"/>
            <wp:docPr id="30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3665855" cy="3928110"/>
            <wp:effectExtent l="19050" t="0" r="0" b="0"/>
            <wp:docPr id="32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92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3713480" cy="3983355"/>
            <wp:effectExtent l="19050" t="0" r="1270" b="0"/>
            <wp:docPr id="33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398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lastRenderedPageBreak/>
        <w:drawing>
          <wp:inline distT="0" distB="0" distL="0" distR="0">
            <wp:extent cx="3657600" cy="3912235"/>
            <wp:effectExtent l="19050" t="0" r="0" b="0"/>
            <wp:docPr id="35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12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>
            <wp:extent cx="5200015" cy="4142740"/>
            <wp:effectExtent l="19050" t="0" r="635" b="0"/>
            <wp:docPr id="36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414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9D6" w:rsidSect="00B4089C">
      <w:headerReference w:type="default" r:id="rId28"/>
      <w:pgSz w:w="11907" w:h="16839"/>
      <w:pgMar w:top="1418" w:right="1842" w:bottom="1418" w:left="1843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B71" w:rsidRDefault="00412B71">
      <w:pPr>
        <w:spacing w:after="0" w:line="240" w:lineRule="auto"/>
      </w:pPr>
      <w:r>
        <w:separator/>
      </w:r>
    </w:p>
  </w:endnote>
  <w:endnote w:type="continuationSeparator" w:id="0">
    <w:p w:rsidR="00412B71" w:rsidRDefault="00412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B71" w:rsidRDefault="00412B71">
      <w:pPr>
        <w:spacing w:after="0" w:line="240" w:lineRule="auto"/>
      </w:pPr>
      <w:r>
        <w:separator/>
      </w:r>
    </w:p>
  </w:footnote>
  <w:footnote w:type="continuationSeparator" w:id="0">
    <w:p w:rsidR="00412B71" w:rsidRDefault="00412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79D" w:rsidRDefault="0054579D">
    <w:pPr>
      <w:pStyle w:val="Intestazione"/>
    </w:pPr>
    <w:r>
      <w:ptab w:relativeTo="margin" w:alignment="right" w:leader="none"/>
    </w:r>
    <w:sdt>
      <w:sdtPr>
        <w:id w:val="80127134"/>
        <w:dataBinding w:prefixMappings="xmlns:ns0='http://schemas.microsoft.com/office/2006/coverPageProps'" w:xpath="/ns0:CoverPageProperties[1]/ns0:PublishDate[1]" w:storeItemID="{55AF091B-3C7A-41E3-B477-F2FDAA23CFDA}"/>
        <w:date w:fullDate="2014-04-02T00:00:00Z">
          <w:dateFormat w:val="d/M/yyyy"/>
          <w:lid w:val="it-IT"/>
          <w:storeMappedDataAs w:val="dateTime"/>
          <w:calendar w:val="gregorian"/>
        </w:date>
      </w:sdtPr>
      <w:sdtContent>
        <w:r>
          <w:t>2/4/2014</w:t>
        </w:r>
      </w:sdtContent>
    </w:sdt>
    <w:r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0f6fc6 [3204]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3EE"/>
    <w:multiLevelType w:val="hybridMultilevel"/>
    <w:tmpl w:val="82B28B0E"/>
    <w:lvl w:ilvl="0" w:tplc="E1DC39F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1AD04F9"/>
    <w:multiLevelType w:val="hybridMultilevel"/>
    <w:tmpl w:val="6C44C7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964DF"/>
    <w:multiLevelType w:val="hybridMultilevel"/>
    <w:tmpl w:val="E35838F6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B1836"/>
    <w:multiLevelType w:val="multilevel"/>
    <w:tmpl w:val="385C8E9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C3F09ED"/>
    <w:multiLevelType w:val="multilevel"/>
    <w:tmpl w:val="CD40BF9A"/>
    <w:styleLink w:val="Elencopuntato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0F6FC6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0F6FC6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0F6FC6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0B5294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0B5294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A5C249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A5C249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A5C249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A5C249" w:themeColor="accent6"/>
        <w:sz w:val="12"/>
      </w:rPr>
    </w:lvl>
  </w:abstractNum>
  <w:abstractNum w:abstractNumId="5">
    <w:nsid w:val="0F6243CD"/>
    <w:multiLevelType w:val="hybridMultilevel"/>
    <w:tmpl w:val="C986CED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FE325B2"/>
    <w:multiLevelType w:val="multilevel"/>
    <w:tmpl w:val="FC32AA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1686583"/>
    <w:multiLevelType w:val="hybridMultilevel"/>
    <w:tmpl w:val="834A5646"/>
    <w:lvl w:ilvl="0" w:tplc="29B2F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1A17A38"/>
    <w:multiLevelType w:val="hybridMultilevel"/>
    <w:tmpl w:val="16121BAC"/>
    <w:lvl w:ilvl="0" w:tplc="E3C0DD5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F87BF8"/>
    <w:multiLevelType w:val="hybridMultilevel"/>
    <w:tmpl w:val="D1FAFA4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435649"/>
    <w:multiLevelType w:val="hybridMultilevel"/>
    <w:tmpl w:val="FDC40512"/>
    <w:lvl w:ilvl="0" w:tplc="04100009">
      <w:start w:val="1"/>
      <w:numFmt w:val="bullet"/>
      <w:lvlText w:val=""/>
      <w:lvlJc w:val="left"/>
      <w:pPr>
        <w:ind w:left="495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56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3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2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99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12" w:hanging="360"/>
      </w:pPr>
      <w:rPr>
        <w:rFonts w:ascii="Wingdings" w:hAnsi="Wingdings" w:hint="default"/>
      </w:rPr>
    </w:lvl>
  </w:abstractNum>
  <w:abstractNum w:abstractNumId="11">
    <w:nsid w:val="197E3499"/>
    <w:multiLevelType w:val="multilevel"/>
    <w:tmpl w:val="85C08436"/>
    <w:styleLink w:val="Elenconumerato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04617B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04617B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04617B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04617B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04617B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04617B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04617B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04617B" w:themeColor="text2"/>
      </w:rPr>
    </w:lvl>
  </w:abstractNum>
  <w:abstractNum w:abstractNumId="12">
    <w:nsid w:val="1A53282B"/>
    <w:multiLevelType w:val="hybridMultilevel"/>
    <w:tmpl w:val="28ACC5A4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325EAAAC">
      <w:numFmt w:val="bullet"/>
      <w:lvlText w:val="-"/>
      <w:lvlJc w:val="left"/>
      <w:pPr>
        <w:ind w:left="1440" w:hanging="360"/>
      </w:pPr>
      <w:rPr>
        <w:rFonts w:ascii="Constantia" w:eastAsiaTheme="majorEastAsia" w:hAnsi="Constant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BC15BD"/>
    <w:multiLevelType w:val="hybridMultilevel"/>
    <w:tmpl w:val="CCFEE92C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1EEC0CB9"/>
    <w:multiLevelType w:val="multilevel"/>
    <w:tmpl w:val="6E1C960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>
    <w:nsid w:val="23634D5D"/>
    <w:multiLevelType w:val="hybridMultilevel"/>
    <w:tmpl w:val="E604DB0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4D70C30"/>
    <w:multiLevelType w:val="multilevel"/>
    <w:tmpl w:val="6B228E9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cs="Segoe UI Semibold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cs="Segoe UI Semibold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8D103B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AE70C45"/>
    <w:multiLevelType w:val="hybridMultilevel"/>
    <w:tmpl w:val="C636AD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F222DD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DBB08B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2DF30A2A"/>
    <w:multiLevelType w:val="hybridMultilevel"/>
    <w:tmpl w:val="FA74EABC"/>
    <w:lvl w:ilvl="0" w:tplc="BF0A95B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>
    <w:nsid w:val="39E00ECD"/>
    <w:multiLevelType w:val="hybridMultilevel"/>
    <w:tmpl w:val="919CB758"/>
    <w:lvl w:ilvl="0" w:tplc="0DF60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A0E7664"/>
    <w:multiLevelType w:val="hybridMultilevel"/>
    <w:tmpl w:val="A66C22F8"/>
    <w:lvl w:ilvl="0" w:tplc="0A2A6B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="Segoe UI Semibold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CC47919"/>
    <w:multiLevelType w:val="hybridMultilevel"/>
    <w:tmpl w:val="EE642F1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F41D67"/>
    <w:multiLevelType w:val="multilevel"/>
    <w:tmpl w:val="AACA77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Segoe UI Semibold" w:hAnsi="Segoe UI Semibold" w:cs="Segoe UI Semibol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Segoe UI Semibold" w:hAnsi="Segoe UI Semibold" w:cs="Segoe UI Semibold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810191"/>
    <w:multiLevelType w:val="multilevel"/>
    <w:tmpl w:val="05747E1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HAnsi" w:hAnsiTheme="majorHAnsi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6B54DE3"/>
    <w:multiLevelType w:val="hybridMultilevel"/>
    <w:tmpl w:val="B3401130"/>
    <w:lvl w:ilvl="0" w:tplc="A0FE9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7B41AF5"/>
    <w:multiLevelType w:val="hybridMultilevel"/>
    <w:tmpl w:val="834A5646"/>
    <w:lvl w:ilvl="0" w:tplc="29B2F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7F305F2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89B21F1"/>
    <w:multiLevelType w:val="hybridMultilevel"/>
    <w:tmpl w:val="C908ABD6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9C2738"/>
    <w:multiLevelType w:val="multilevel"/>
    <w:tmpl w:val="A364A4F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ABE261C"/>
    <w:multiLevelType w:val="hybridMultilevel"/>
    <w:tmpl w:val="AF34D2B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AE03DE5"/>
    <w:multiLevelType w:val="hybridMultilevel"/>
    <w:tmpl w:val="2EFAAC26"/>
    <w:lvl w:ilvl="0" w:tplc="B23898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4C8E34F6"/>
    <w:multiLevelType w:val="hybridMultilevel"/>
    <w:tmpl w:val="C1C4F58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4CC6033C"/>
    <w:multiLevelType w:val="hybridMultilevel"/>
    <w:tmpl w:val="B512E6A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4E2D565A"/>
    <w:multiLevelType w:val="hybridMultilevel"/>
    <w:tmpl w:val="08BE9B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474FD5"/>
    <w:multiLevelType w:val="hybridMultilevel"/>
    <w:tmpl w:val="14767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0E04D6"/>
    <w:multiLevelType w:val="hybridMultilevel"/>
    <w:tmpl w:val="8444A50E"/>
    <w:lvl w:ilvl="0" w:tplc="742052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1172544"/>
    <w:multiLevelType w:val="hybridMultilevel"/>
    <w:tmpl w:val="5AA4BBBE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92479D4"/>
    <w:multiLevelType w:val="hybridMultilevel"/>
    <w:tmpl w:val="70863844"/>
    <w:lvl w:ilvl="0" w:tplc="D1D0BFF8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94E5D00"/>
    <w:multiLevelType w:val="multilevel"/>
    <w:tmpl w:val="52283C0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ajorHAnsi" w:hAnsiTheme="majorHAns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5D75278F"/>
    <w:multiLevelType w:val="hybridMultilevel"/>
    <w:tmpl w:val="834A5646"/>
    <w:lvl w:ilvl="0" w:tplc="29B2F8C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FDF3595"/>
    <w:multiLevelType w:val="multilevel"/>
    <w:tmpl w:val="9F4A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0D64C54"/>
    <w:multiLevelType w:val="hybridMultilevel"/>
    <w:tmpl w:val="7DA82FB0"/>
    <w:lvl w:ilvl="0" w:tplc="CBFC02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5D573EA"/>
    <w:multiLevelType w:val="hybridMultilevel"/>
    <w:tmpl w:val="796CB0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6DB19B2"/>
    <w:multiLevelType w:val="hybridMultilevel"/>
    <w:tmpl w:val="A29227A6"/>
    <w:lvl w:ilvl="0" w:tplc="703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13101B"/>
    <w:multiLevelType w:val="multilevel"/>
    <w:tmpl w:val="B8DEAF3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800"/>
      </w:pPr>
      <w:rPr>
        <w:rFonts w:hint="default"/>
      </w:rPr>
    </w:lvl>
  </w:abstractNum>
  <w:abstractNum w:abstractNumId="48">
    <w:nsid w:val="682942C0"/>
    <w:multiLevelType w:val="multilevel"/>
    <w:tmpl w:val="84FAC8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6A632C1B"/>
    <w:multiLevelType w:val="hybridMultilevel"/>
    <w:tmpl w:val="25B60A78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B475FC6"/>
    <w:multiLevelType w:val="hybridMultilevel"/>
    <w:tmpl w:val="40FC7F4A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6B903423"/>
    <w:multiLevelType w:val="hybridMultilevel"/>
    <w:tmpl w:val="24D2FB94"/>
    <w:lvl w:ilvl="0" w:tplc="0410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6D0C22FE"/>
    <w:multiLevelType w:val="hybridMultilevel"/>
    <w:tmpl w:val="2E64145A"/>
    <w:lvl w:ilvl="0" w:tplc="BAB07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F4D230B"/>
    <w:multiLevelType w:val="hybridMultilevel"/>
    <w:tmpl w:val="079AD798"/>
    <w:lvl w:ilvl="0" w:tplc="679C34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6FC7745A"/>
    <w:multiLevelType w:val="hybridMultilevel"/>
    <w:tmpl w:val="04A0B0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E32458"/>
    <w:multiLevelType w:val="multilevel"/>
    <w:tmpl w:val="23C8FAF0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>
    <w:nsid w:val="70DC7592"/>
    <w:multiLevelType w:val="hybridMultilevel"/>
    <w:tmpl w:val="57780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4552EAF"/>
    <w:multiLevelType w:val="hybridMultilevel"/>
    <w:tmpl w:val="164E32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4F51D8D"/>
    <w:multiLevelType w:val="hybridMultilevel"/>
    <w:tmpl w:val="C21637B6"/>
    <w:lvl w:ilvl="0" w:tplc="0410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9">
    <w:nsid w:val="75050B22"/>
    <w:multiLevelType w:val="multilevel"/>
    <w:tmpl w:val="82626EB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0">
    <w:nsid w:val="7B1B12FF"/>
    <w:multiLevelType w:val="hybridMultilevel"/>
    <w:tmpl w:val="49C69A5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7CC43FDE"/>
    <w:multiLevelType w:val="hybridMultilevel"/>
    <w:tmpl w:val="BDDACE6E"/>
    <w:lvl w:ilvl="0" w:tplc="0410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2">
    <w:nsid w:val="7DAF729F"/>
    <w:multiLevelType w:val="hybridMultilevel"/>
    <w:tmpl w:val="323A38CA"/>
    <w:lvl w:ilvl="0" w:tplc="E1DC39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E9204EC"/>
    <w:multiLevelType w:val="hybridMultilevel"/>
    <w:tmpl w:val="25CA36E4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>
    <w:nsid w:val="7EAB4C6D"/>
    <w:multiLevelType w:val="hybridMultilevel"/>
    <w:tmpl w:val="4A2857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7ED742A9"/>
    <w:multiLevelType w:val="hybridMultilevel"/>
    <w:tmpl w:val="349EF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F0120B7"/>
    <w:multiLevelType w:val="hybridMultilevel"/>
    <w:tmpl w:val="BFA24746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>
    <w:nsid w:val="7F455BD4"/>
    <w:multiLevelType w:val="hybridMultilevel"/>
    <w:tmpl w:val="48682B68"/>
    <w:lvl w:ilvl="0" w:tplc="0410000B">
      <w:start w:val="1"/>
      <w:numFmt w:val="bullet"/>
      <w:lvlText w:val=""/>
      <w:lvlJc w:val="left"/>
      <w:pPr>
        <w:ind w:left="54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0"/>
  </w:num>
  <w:num w:numId="4">
    <w:abstractNumId w:val="67"/>
  </w:num>
  <w:num w:numId="5">
    <w:abstractNumId w:val="12"/>
  </w:num>
  <w:num w:numId="6">
    <w:abstractNumId w:val="35"/>
  </w:num>
  <w:num w:numId="7">
    <w:abstractNumId w:val="46"/>
  </w:num>
  <w:num w:numId="8">
    <w:abstractNumId w:val="63"/>
  </w:num>
  <w:num w:numId="9">
    <w:abstractNumId w:val="21"/>
  </w:num>
  <w:num w:numId="10">
    <w:abstractNumId w:val="66"/>
  </w:num>
  <w:num w:numId="11">
    <w:abstractNumId w:val="58"/>
  </w:num>
  <w:num w:numId="12">
    <w:abstractNumId w:val="45"/>
  </w:num>
  <w:num w:numId="13">
    <w:abstractNumId w:val="10"/>
  </w:num>
  <w:num w:numId="14">
    <w:abstractNumId w:val="27"/>
  </w:num>
  <w:num w:numId="15">
    <w:abstractNumId w:val="9"/>
  </w:num>
  <w:num w:numId="16">
    <w:abstractNumId w:val="24"/>
  </w:num>
  <w:num w:numId="17">
    <w:abstractNumId w:val="53"/>
  </w:num>
  <w:num w:numId="18">
    <w:abstractNumId w:val="8"/>
  </w:num>
  <w:num w:numId="19">
    <w:abstractNumId w:val="50"/>
  </w:num>
  <w:num w:numId="20">
    <w:abstractNumId w:val="49"/>
  </w:num>
  <w:num w:numId="21">
    <w:abstractNumId w:val="0"/>
  </w:num>
  <w:num w:numId="22">
    <w:abstractNumId w:val="62"/>
  </w:num>
  <w:num w:numId="23">
    <w:abstractNumId w:val="30"/>
  </w:num>
  <w:num w:numId="24">
    <w:abstractNumId w:val="2"/>
  </w:num>
  <w:num w:numId="25">
    <w:abstractNumId w:val="51"/>
  </w:num>
  <w:num w:numId="26">
    <w:abstractNumId w:val="18"/>
  </w:num>
  <w:num w:numId="27">
    <w:abstractNumId w:val="33"/>
  </w:num>
  <w:num w:numId="28">
    <w:abstractNumId w:val="44"/>
  </w:num>
  <w:num w:numId="29">
    <w:abstractNumId w:val="20"/>
  </w:num>
  <w:num w:numId="30">
    <w:abstractNumId w:val="47"/>
  </w:num>
  <w:num w:numId="31">
    <w:abstractNumId w:val="36"/>
  </w:num>
  <w:num w:numId="32">
    <w:abstractNumId w:val="1"/>
  </w:num>
  <w:num w:numId="33">
    <w:abstractNumId w:val="37"/>
  </w:num>
  <w:num w:numId="34">
    <w:abstractNumId w:val="57"/>
  </w:num>
  <w:num w:numId="35">
    <w:abstractNumId w:val="39"/>
  </w:num>
  <w:num w:numId="36">
    <w:abstractNumId w:val="15"/>
  </w:num>
  <w:num w:numId="37">
    <w:abstractNumId w:val="34"/>
  </w:num>
  <w:num w:numId="38">
    <w:abstractNumId w:val="16"/>
  </w:num>
  <w:num w:numId="39">
    <w:abstractNumId w:val="23"/>
  </w:num>
  <w:num w:numId="40">
    <w:abstractNumId w:val="25"/>
  </w:num>
  <w:num w:numId="41">
    <w:abstractNumId w:val="22"/>
  </w:num>
  <w:num w:numId="42">
    <w:abstractNumId w:val="42"/>
  </w:num>
  <w:num w:numId="43">
    <w:abstractNumId w:val="13"/>
  </w:num>
  <w:num w:numId="44">
    <w:abstractNumId w:val="65"/>
  </w:num>
  <w:num w:numId="45">
    <w:abstractNumId w:val="56"/>
  </w:num>
  <w:num w:numId="46">
    <w:abstractNumId w:val="64"/>
  </w:num>
  <w:num w:numId="47">
    <w:abstractNumId w:val="54"/>
  </w:num>
  <w:num w:numId="48">
    <w:abstractNumId w:val="52"/>
  </w:num>
  <w:num w:numId="49">
    <w:abstractNumId w:val="5"/>
  </w:num>
  <w:num w:numId="50">
    <w:abstractNumId w:val="29"/>
  </w:num>
  <w:num w:numId="51">
    <w:abstractNumId w:val="32"/>
  </w:num>
  <w:num w:numId="52">
    <w:abstractNumId w:val="17"/>
  </w:num>
  <w:num w:numId="53">
    <w:abstractNumId w:val="43"/>
  </w:num>
  <w:num w:numId="54">
    <w:abstractNumId w:val="7"/>
  </w:num>
  <w:num w:numId="55">
    <w:abstractNumId w:val="19"/>
  </w:num>
  <w:num w:numId="56">
    <w:abstractNumId w:val="61"/>
  </w:num>
  <w:num w:numId="57">
    <w:abstractNumId w:val="28"/>
  </w:num>
  <w:num w:numId="58">
    <w:abstractNumId w:val="31"/>
  </w:num>
  <w:num w:numId="59">
    <w:abstractNumId w:val="3"/>
  </w:num>
  <w:num w:numId="60">
    <w:abstractNumId w:val="6"/>
  </w:num>
  <w:num w:numId="61">
    <w:abstractNumId w:val="55"/>
  </w:num>
  <w:num w:numId="62">
    <w:abstractNumId w:val="48"/>
  </w:num>
  <w:num w:numId="63">
    <w:abstractNumId w:val="40"/>
  </w:num>
  <w:num w:numId="64">
    <w:abstractNumId w:val="26"/>
  </w:num>
  <w:num w:numId="65">
    <w:abstractNumId w:val="38"/>
  </w:num>
  <w:num w:numId="66">
    <w:abstractNumId w:val="41"/>
  </w:num>
  <w:num w:numId="67">
    <w:abstractNumId w:val="14"/>
  </w:num>
  <w:num w:numId="68">
    <w:abstractNumId w:val="59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9"/>
  <w:hyphenationZone w:val="280"/>
  <w:drawingGridHorizontalSpacing w:val="102"/>
  <w:drawingGridVerticalSpacing w:val="181"/>
  <w:displayHorizontalDrawingGridEvery w:val="2"/>
  <w:characterSpacingControl w:val="doNotCompress"/>
  <w:hdrShapeDefaults>
    <o:shapedefaults v:ext="edit" spidmax="49154"/>
    <o:shapelayout v:ext="edit">
      <o:idmap v:ext="edit" data="2"/>
      <o:rules v:ext="edit">
        <o:r id="V:Rule2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308D8"/>
    <w:rsid w:val="00004DD6"/>
    <w:rsid w:val="00007147"/>
    <w:rsid w:val="000125B4"/>
    <w:rsid w:val="00012792"/>
    <w:rsid w:val="0001347E"/>
    <w:rsid w:val="0001387B"/>
    <w:rsid w:val="000138EC"/>
    <w:rsid w:val="00014D60"/>
    <w:rsid w:val="00020813"/>
    <w:rsid w:val="000208DF"/>
    <w:rsid w:val="00025A2C"/>
    <w:rsid w:val="00025D9A"/>
    <w:rsid w:val="00030289"/>
    <w:rsid w:val="0003044E"/>
    <w:rsid w:val="00032DF8"/>
    <w:rsid w:val="00044060"/>
    <w:rsid w:val="0004564D"/>
    <w:rsid w:val="0004632D"/>
    <w:rsid w:val="000475D8"/>
    <w:rsid w:val="00051A0B"/>
    <w:rsid w:val="0005225E"/>
    <w:rsid w:val="00052AD1"/>
    <w:rsid w:val="00053047"/>
    <w:rsid w:val="00053540"/>
    <w:rsid w:val="000543FB"/>
    <w:rsid w:val="000607E8"/>
    <w:rsid w:val="00066BB1"/>
    <w:rsid w:val="00072930"/>
    <w:rsid w:val="00074477"/>
    <w:rsid w:val="00074D89"/>
    <w:rsid w:val="0008685B"/>
    <w:rsid w:val="0008701E"/>
    <w:rsid w:val="000914AC"/>
    <w:rsid w:val="00094D74"/>
    <w:rsid w:val="000956D0"/>
    <w:rsid w:val="000A1395"/>
    <w:rsid w:val="000A15BE"/>
    <w:rsid w:val="000A1EC5"/>
    <w:rsid w:val="000A3CE7"/>
    <w:rsid w:val="000A4693"/>
    <w:rsid w:val="000A52BD"/>
    <w:rsid w:val="000A5CED"/>
    <w:rsid w:val="000A72E5"/>
    <w:rsid w:val="000B04DB"/>
    <w:rsid w:val="000B39E1"/>
    <w:rsid w:val="000B4AF4"/>
    <w:rsid w:val="000B65A9"/>
    <w:rsid w:val="000C025F"/>
    <w:rsid w:val="000C4297"/>
    <w:rsid w:val="000C5789"/>
    <w:rsid w:val="000E069D"/>
    <w:rsid w:val="000E081C"/>
    <w:rsid w:val="000E11C7"/>
    <w:rsid w:val="000E12EB"/>
    <w:rsid w:val="000E6BB9"/>
    <w:rsid w:val="000F14B9"/>
    <w:rsid w:val="000F283E"/>
    <w:rsid w:val="000F2F6C"/>
    <w:rsid w:val="000F45B5"/>
    <w:rsid w:val="000F497C"/>
    <w:rsid w:val="000F4FE8"/>
    <w:rsid w:val="000F6F5A"/>
    <w:rsid w:val="000F76CE"/>
    <w:rsid w:val="00101519"/>
    <w:rsid w:val="001033E6"/>
    <w:rsid w:val="001059E8"/>
    <w:rsid w:val="001068F2"/>
    <w:rsid w:val="00106907"/>
    <w:rsid w:val="0010735A"/>
    <w:rsid w:val="0011205A"/>
    <w:rsid w:val="00113E1C"/>
    <w:rsid w:val="00115124"/>
    <w:rsid w:val="001201A4"/>
    <w:rsid w:val="0012143A"/>
    <w:rsid w:val="00124246"/>
    <w:rsid w:val="0012629F"/>
    <w:rsid w:val="001264F4"/>
    <w:rsid w:val="001320AF"/>
    <w:rsid w:val="00134BCC"/>
    <w:rsid w:val="0013515B"/>
    <w:rsid w:val="0013605B"/>
    <w:rsid w:val="00136F1E"/>
    <w:rsid w:val="00137038"/>
    <w:rsid w:val="00142F9B"/>
    <w:rsid w:val="0014444E"/>
    <w:rsid w:val="00152930"/>
    <w:rsid w:val="0015346B"/>
    <w:rsid w:val="00156122"/>
    <w:rsid w:val="00160F61"/>
    <w:rsid w:val="001638CD"/>
    <w:rsid w:val="00166241"/>
    <w:rsid w:val="00172B49"/>
    <w:rsid w:val="001857AF"/>
    <w:rsid w:val="00187268"/>
    <w:rsid w:val="00192182"/>
    <w:rsid w:val="00197707"/>
    <w:rsid w:val="001A0C16"/>
    <w:rsid w:val="001A1D3A"/>
    <w:rsid w:val="001A25C0"/>
    <w:rsid w:val="001B0103"/>
    <w:rsid w:val="001B01A4"/>
    <w:rsid w:val="001B0838"/>
    <w:rsid w:val="001B4CDC"/>
    <w:rsid w:val="001C23C5"/>
    <w:rsid w:val="001C5C3F"/>
    <w:rsid w:val="001D089C"/>
    <w:rsid w:val="001D1112"/>
    <w:rsid w:val="001D373D"/>
    <w:rsid w:val="001D4DD8"/>
    <w:rsid w:val="001D58C9"/>
    <w:rsid w:val="001D733C"/>
    <w:rsid w:val="001E09D7"/>
    <w:rsid w:val="001E6DE4"/>
    <w:rsid w:val="001E7E86"/>
    <w:rsid w:val="001F0CD1"/>
    <w:rsid w:val="001F53E7"/>
    <w:rsid w:val="002011CA"/>
    <w:rsid w:val="0020529A"/>
    <w:rsid w:val="00207548"/>
    <w:rsid w:val="0021496C"/>
    <w:rsid w:val="0022527E"/>
    <w:rsid w:val="00226747"/>
    <w:rsid w:val="00226AC9"/>
    <w:rsid w:val="0023175F"/>
    <w:rsid w:val="00231875"/>
    <w:rsid w:val="00235DB0"/>
    <w:rsid w:val="00246DD4"/>
    <w:rsid w:val="002556E9"/>
    <w:rsid w:val="002618DF"/>
    <w:rsid w:val="0026694B"/>
    <w:rsid w:val="0027466C"/>
    <w:rsid w:val="00281CA2"/>
    <w:rsid w:val="00283B3A"/>
    <w:rsid w:val="0028531D"/>
    <w:rsid w:val="002978E7"/>
    <w:rsid w:val="002A149A"/>
    <w:rsid w:val="002A168E"/>
    <w:rsid w:val="002A2E3C"/>
    <w:rsid w:val="002A40FA"/>
    <w:rsid w:val="002A4BED"/>
    <w:rsid w:val="002A52E5"/>
    <w:rsid w:val="002B2111"/>
    <w:rsid w:val="002B34F0"/>
    <w:rsid w:val="002B3B68"/>
    <w:rsid w:val="002B7ED5"/>
    <w:rsid w:val="002C0483"/>
    <w:rsid w:val="002C14A5"/>
    <w:rsid w:val="002C69B6"/>
    <w:rsid w:val="002D059A"/>
    <w:rsid w:val="002D1228"/>
    <w:rsid w:val="002D2B69"/>
    <w:rsid w:val="002E72CE"/>
    <w:rsid w:val="002F3D96"/>
    <w:rsid w:val="002F5263"/>
    <w:rsid w:val="002F566A"/>
    <w:rsid w:val="003033C9"/>
    <w:rsid w:val="0030555E"/>
    <w:rsid w:val="003058A6"/>
    <w:rsid w:val="00306EC5"/>
    <w:rsid w:val="00312215"/>
    <w:rsid w:val="00314FFF"/>
    <w:rsid w:val="00326EEB"/>
    <w:rsid w:val="00330900"/>
    <w:rsid w:val="00331213"/>
    <w:rsid w:val="00334186"/>
    <w:rsid w:val="00334565"/>
    <w:rsid w:val="00336A17"/>
    <w:rsid w:val="0034076E"/>
    <w:rsid w:val="003408E6"/>
    <w:rsid w:val="0035426E"/>
    <w:rsid w:val="003555BC"/>
    <w:rsid w:val="003575DA"/>
    <w:rsid w:val="00372BFB"/>
    <w:rsid w:val="003842C5"/>
    <w:rsid w:val="0038673F"/>
    <w:rsid w:val="003A2383"/>
    <w:rsid w:val="003A3EE0"/>
    <w:rsid w:val="003A43DC"/>
    <w:rsid w:val="003A4A4E"/>
    <w:rsid w:val="003A6782"/>
    <w:rsid w:val="003B0983"/>
    <w:rsid w:val="003B65D5"/>
    <w:rsid w:val="003B6903"/>
    <w:rsid w:val="003C00F6"/>
    <w:rsid w:val="003C2261"/>
    <w:rsid w:val="003C34A0"/>
    <w:rsid w:val="003C4BF4"/>
    <w:rsid w:val="003C64C2"/>
    <w:rsid w:val="003C749B"/>
    <w:rsid w:val="003D13C8"/>
    <w:rsid w:val="003D1960"/>
    <w:rsid w:val="003D6AB3"/>
    <w:rsid w:val="003D6DAA"/>
    <w:rsid w:val="003E045B"/>
    <w:rsid w:val="003E05CD"/>
    <w:rsid w:val="003E1E2E"/>
    <w:rsid w:val="003E2C1E"/>
    <w:rsid w:val="003E46E0"/>
    <w:rsid w:val="003E53B5"/>
    <w:rsid w:val="003E7310"/>
    <w:rsid w:val="003F4773"/>
    <w:rsid w:val="003F4A18"/>
    <w:rsid w:val="003F4E6D"/>
    <w:rsid w:val="00402DF7"/>
    <w:rsid w:val="0040434A"/>
    <w:rsid w:val="0041146E"/>
    <w:rsid w:val="00411C53"/>
    <w:rsid w:val="004124A8"/>
    <w:rsid w:val="00412B71"/>
    <w:rsid w:val="00413A32"/>
    <w:rsid w:val="004143D7"/>
    <w:rsid w:val="004202EE"/>
    <w:rsid w:val="00420B3C"/>
    <w:rsid w:val="004210D1"/>
    <w:rsid w:val="00425251"/>
    <w:rsid w:val="00425490"/>
    <w:rsid w:val="004308D8"/>
    <w:rsid w:val="0043593E"/>
    <w:rsid w:val="0043730A"/>
    <w:rsid w:val="004418ED"/>
    <w:rsid w:val="004424DA"/>
    <w:rsid w:val="00443667"/>
    <w:rsid w:val="00443740"/>
    <w:rsid w:val="004501C8"/>
    <w:rsid w:val="00450AAF"/>
    <w:rsid w:val="004511CE"/>
    <w:rsid w:val="00452A0D"/>
    <w:rsid w:val="004539D5"/>
    <w:rsid w:val="00454F1E"/>
    <w:rsid w:val="00461B52"/>
    <w:rsid w:val="00465193"/>
    <w:rsid w:val="004665AD"/>
    <w:rsid w:val="00472D87"/>
    <w:rsid w:val="00480E53"/>
    <w:rsid w:val="004842F9"/>
    <w:rsid w:val="00484B96"/>
    <w:rsid w:val="0049122C"/>
    <w:rsid w:val="004A0AA6"/>
    <w:rsid w:val="004A11CC"/>
    <w:rsid w:val="004A3A1C"/>
    <w:rsid w:val="004A6537"/>
    <w:rsid w:val="004A6A35"/>
    <w:rsid w:val="004B0676"/>
    <w:rsid w:val="004B08BD"/>
    <w:rsid w:val="004B091B"/>
    <w:rsid w:val="004B5E78"/>
    <w:rsid w:val="004B6210"/>
    <w:rsid w:val="004B6973"/>
    <w:rsid w:val="004B7D31"/>
    <w:rsid w:val="004C1FF3"/>
    <w:rsid w:val="004C2430"/>
    <w:rsid w:val="004C5E4F"/>
    <w:rsid w:val="004C7C26"/>
    <w:rsid w:val="004D4B02"/>
    <w:rsid w:val="004D5EF0"/>
    <w:rsid w:val="004D6AEE"/>
    <w:rsid w:val="004E1FE0"/>
    <w:rsid w:val="004E2B39"/>
    <w:rsid w:val="004E3F7F"/>
    <w:rsid w:val="004E542B"/>
    <w:rsid w:val="004E5F0B"/>
    <w:rsid w:val="004F5F3E"/>
    <w:rsid w:val="004F6081"/>
    <w:rsid w:val="004F645C"/>
    <w:rsid w:val="004F79BF"/>
    <w:rsid w:val="0050693A"/>
    <w:rsid w:val="00506BF8"/>
    <w:rsid w:val="00515096"/>
    <w:rsid w:val="00515B0C"/>
    <w:rsid w:val="005164D4"/>
    <w:rsid w:val="00521105"/>
    <w:rsid w:val="005239A8"/>
    <w:rsid w:val="0052686B"/>
    <w:rsid w:val="00530098"/>
    <w:rsid w:val="00531519"/>
    <w:rsid w:val="00534B55"/>
    <w:rsid w:val="00534D06"/>
    <w:rsid w:val="00535ACD"/>
    <w:rsid w:val="0054579D"/>
    <w:rsid w:val="00553DCF"/>
    <w:rsid w:val="0055441F"/>
    <w:rsid w:val="0055463B"/>
    <w:rsid w:val="00560D6F"/>
    <w:rsid w:val="00563EB7"/>
    <w:rsid w:val="00566486"/>
    <w:rsid w:val="00566602"/>
    <w:rsid w:val="00572E84"/>
    <w:rsid w:val="00574DBB"/>
    <w:rsid w:val="00581AE0"/>
    <w:rsid w:val="00582EE5"/>
    <w:rsid w:val="0058376D"/>
    <w:rsid w:val="005847AE"/>
    <w:rsid w:val="00590B24"/>
    <w:rsid w:val="00590B89"/>
    <w:rsid w:val="00592BD9"/>
    <w:rsid w:val="00593222"/>
    <w:rsid w:val="005951C8"/>
    <w:rsid w:val="0059580E"/>
    <w:rsid w:val="005958DC"/>
    <w:rsid w:val="00596396"/>
    <w:rsid w:val="005977EE"/>
    <w:rsid w:val="005A3987"/>
    <w:rsid w:val="005A4902"/>
    <w:rsid w:val="005A7185"/>
    <w:rsid w:val="005A761B"/>
    <w:rsid w:val="005A78F0"/>
    <w:rsid w:val="005B0451"/>
    <w:rsid w:val="005B238A"/>
    <w:rsid w:val="005B398F"/>
    <w:rsid w:val="005C102B"/>
    <w:rsid w:val="005C1332"/>
    <w:rsid w:val="005D7CD1"/>
    <w:rsid w:val="005E58E3"/>
    <w:rsid w:val="005E79A1"/>
    <w:rsid w:val="005E7DA5"/>
    <w:rsid w:val="005F0D8C"/>
    <w:rsid w:val="005F1BF4"/>
    <w:rsid w:val="005F23EE"/>
    <w:rsid w:val="0060090A"/>
    <w:rsid w:val="0060410E"/>
    <w:rsid w:val="00605BD0"/>
    <w:rsid w:val="00611DAA"/>
    <w:rsid w:val="0061356A"/>
    <w:rsid w:val="00614BD5"/>
    <w:rsid w:val="00614C8A"/>
    <w:rsid w:val="00620170"/>
    <w:rsid w:val="006237CC"/>
    <w:rsid w:val="00625D08"/>
    <w:rsid w:val="0063144A"/>
    <w:rsid w:val="0064126E"/>
    <w:rsid w:val="00646F5E"/>
    <w:rsid w:val="00652A1F"/>
    <w:rsid w:val="006537BC"/>
    <w:rsid w:val="00653DE4"/>
    <w:rsid w:val="00653E75"/>
    <w:rsid w:val="00656596"/>
    <w:rsid w:val="00656854"/>
    <w:rsid w:val="00661406"/>
    <w:rsid w:val="006668AE"/>
    <w:rsid w:val="00667D00"/>
    <w:rsid w:val="00671603"/>
    <w:rsid w:val="00671BBD"/>
    <w:rsid w:val="00676376"/>
    <w:rsid w:val="00690E10"/>
    <w:rsid w:val="0069705C"/>
    <w:rsid w:val="006A147D"/>
    <w:rsid w:val="006A3B6D"/>
    <w:rsid w:val="006A4419"/>
    <w:rsid w:val="006A699E"/>
    <w:rsid w:val="006A75B3"/>
    <w:rsid w:val="006B0A9A"/>
    <w:rsid w:val="006B29F0"/>
    <w:rsid w:val="006B3603"/>
    <w:rsid w:val="006C339F"/>
    <w:rsid w:val="006C4406"/>
    <w:rsid w:val="006C4DEF"/>
    <w:rsid w:val="006C7668"/>
    <w:rsid w:val="006D3C20"/>
    <w:rsid w:val="006D437E"/>
    <w:rsid w:val="006D4858"/>
    <w:rsid w:val="006D4C89"/>
    <w:rsid w:val="006E3EAF"/>
    <w:rsid w:val="006E5623"/>
    <w:rsid w:val="006E5AA9"/>
    <w:rsid w:val="006E6419"/>
    <w:rsid w:val="006F0B32"/>
    <w:rsid w:val="006F0C30"/>
    <w:rsid w:val="006F237B"/>
    <w:rsid w:val="006F2534"/>
    <w:rsid w:val="006F4A7F"/>
    <w:rsid w:val="006F57AA"/>
    <w:rsid w:val="006F6509"/>
    <w:rsid w:val="00707DA7"/>
    <w:rsid w:val="00711728"/>
    <w:rsid w:val="007122C7"/>
    <w:rsid w:val="00713323"/>
    <w:rsid w:val="00714BA1"/>
    <w:rsid w:val="00716DF0"/>
    <w:rsid w:val="00724E8C"/>
    <w:rsid w:val="00727A31"/>
    <w:rsid w:val="00731740"/>
    <w:rsid w:val="007349B4"/>
    <w:rsid w:val="0074165D"/>
    <w:rsid w:val="00743F05"/>
    <w:rsid w:val="007505C5"/>
    <w:rsid w:val="00752099"/>
    <w:rsid w:val="00754B3B"/>
    <w:rsid w:val="0075780E"/>
    <w:rsid w:val="00763FAD"/>
    <w:rsid w:val="00766195"/>
    <w:rsid w:val="007717AD"/>
    <w:rsid w:val="00772F3B"/>
    <w:rsid w:val="00780978"/>
    <w:rsid w:val="00791983"/>
    <w:rsid w:val="00792E37"/>
    <w:rsid w:val="00793D97"/>
    <w:rsid w:val="007A1B39"/>
    <w:rsid w:val="007B051C"/>
    <w:rsid w:val="007C0134"/>
    <w:rsid w:val="007C0967"/>
    <w:rsid w:val="007C2F1E"/>
    <w:rsid w:val="007C3208"/>
    <w:rsid w:val="007C3647"/>
    <w:rsid w:val="007C6D1B"/>
    <w:rsid w:val="007D3561"/>
    <w:rsid w:val="007D6823"/>
    <w:rsid w:val="007D6F19"/>
    <w:rsid w:val="007E2886"/>
    <w:rsid w:val="007F18F8"/>
    <w:rsid w:val="007F28CC"/>
    <w:rsid w:val="007F35F1"/>
    <w:rsid w:val="007F3BDB"/>
    <w:rsid w:val="007F4588"/>
    <w:rsid w:val="00800DC7"/>
    <w:rsid w:val="00800E1D"/>
    <w:rsid w:val="00802806"/>
    <w:rsid w:val="008039FC"/>
    <w:rsid w:val="00804300"/>
    <w:rsid w:val="00812211"/>
    <w:rsid w:val="008143AA"/>
    <w:rsid w:val="008158AE"/>
    <w:rsid w:val="00822BCE"/>
    <w:rsid w:val="00834131"/>
    <w:rsid w:val="00840A02"/>
    <w:rsid w:val="00841C3C"/>
    <w:rsid w:val="00843214"/>
    <w:rsid w:val="008614B3"/>
    <w:rsid w:val="0086605B"/>
    <w:rsid w:val="00872C3D"/>
    <w:rsid w:val="00872F25"/>
    <w:rsid w:val="0087362B"/>
    <w:rsid w:val="0088159C"/>
    <w:rsid w:val="00882337"/>
    <w:rsid w:val="00884410"/>
    <w:rsid w:val="00892998"/>
    <w:rsid w:val="00894C18"/>
    <w:rsid w:val="00895B2C"/>
    <w:rsid w:val="008A2446"/>
    <w:rsid w:val="008B1BB8"/>
    <w:rsid w:val="008B3133"/>
    <w:rsid w:val="008C51FB"/>
    <w:rsid w:val="008C6C4C"/>
    <w:rsid w:val="008D132A"/>
    <w:rsid w:val="008D7C66"/>
    <w:rsid w:val="008E56B6"/>
    <w:rsid w:val="008E7126"/>
    <w:rsid w:val="008F0067"/>
    <w:rsid w:val="008F0874"/>
    <w:rsid w:val="009116CB"/>
    <w:rsid w:val="00915685"/>
    <w:rsid w:val="00915865"/>
    <w:rsid w:val="00917B51"/>
    <w:rsid w:val="00920D7E"/>
    <w:rsid w:val="00927A9A"/>
    <w:rsid w:val="009300B5"/>
    <w:rsid w:val="009312CF"/>
    <w:rsid w:val="00931611"/>
    <w:rsid w:val="00936685"/>
    <w:rsid w:val="009373E3"/>
    <w:rsid w:val="00951012"/>
    <w:rsid w:val="00967B2C"/>
    <w:rsid w:val="0097193B"/>
    <w:rsid w:val="00981048"/>
    <w:rsid w:val="00984DEA"/>
    <w:rsid w:val="00987111"/>
    <w:rsid w:val="009903B0"/>
    <w:rsid w:val="0099244A"/>
    <w:rsid w:val="00996060"/>
    <w:rsid w:val="009A19F4"/>
    <w:rsid w:val="009A1D4E"/>
    <w:rsid w:val="009A422E"/>
    <w:rsid w:val="009A7505"/>
    <w:rsid w:val="009B28D9"/>
    <w:rsid w:val="009B4063"/>
    <w:rsid w:val="009C50E8"/>
    <w:rsid w:val="009D0E69"/>
    <w:rsid w:val="009D2A1F"/>
    <w:rsid w:val="009D4F32"/>
    <w:rsid w:val="009D5908"/>
    <w:rsid w:val="009D69EA"/>
    <w:rsid w:val="009E1661"/>
    <w:rsid w:val="009E588F"/>
    <w:rsid w:val="009E77C6"/>
    <w:rsid w:val="009F46F1"/>
    <w:rsid w:val="009F4D1C"/>
    <w:rsid w:val="009F54FF"/>
    <w:rsid w:val="009F6549"/>
    <w:rsid w:val="00A0151A"/>
    <w:rsid w:val="00A03C5C"/>
    <w:rsid w:val="00A07100"/>
    <w:rsid w:val="00A1197C"/>
    <w:rsid w:val="00A14543"/>
    <w:rsid w:val="00A33444"/>
    <w:rsid w:val="00A3393A"/>
    <w:rsid w:val="00A35937"/>
    <w:rsid w:val="00A41357"/>
    <w:rsid w:val="00A47113"/>
    <w:rsid w:val="00A51EB1"/>
    <w:rsid w:val="00A52383"/>
    <w:rsid w:val="00A52E55"/>
    <w:rsid w:val="00A54223"/>
    <w:rsid w:val="00A60370"/>
    <w:rsid w:val="00A60BCA"/>
    <w:rsid w:val="00A72F9B"/>
    <w:rsid w:val="00A80F60"/>
    <w:rsid w:val="00A864E2"/>
    <w:rsid w:val="00A96FBB"/>
    <w:rsid w:val="00AA7467"/>
    <w:rsid w:val="00AB0BD8"/>
    <w:rsid w:val="00AB29DB"/>
    <w:rsid w:val="00AB7605"/>
    <w:rsid w:val="00AC08D6"/>
    <w:rsid w:val="00AC113D"/>
    <w:rsid w:val="00AC2126"/>
    <w:rsid w:val="00AC467A"/>
    <w:rsid w:val="00AD02F9"/>
    <w:rsid w:val="00AD0647"/>
    <w:rsid w:val="00AD1181"/>
    <w:rsid w:val="00AD1F4D"/>
    <w:rsid w:val="00AD2E98"/>
    <w:rsid w:val="00AD433E"/>
    <w:rsid w:val="00AD4D6C"/>
    <w:rsid w:val="00AD7044"/>
    <w:rsid w:val="00AE106D"/>
    <w:rsid w:val="00AF0002"/>
    <w:rsid w:val="00AF6684"/>
    <w:rsid w:val="00B2085C"/>
    <w:rsid w:val="00B236C6"/>
    <w:rsid w:val="00B2521C"/>
    <w:rsid w:val="00B25D38"/>
    <w:rsid w:val="00B25F82"/>
    <w:rsid w:val="00B4089C"/>
    <w:rsid w:val="00B41D9C"/>
    <w:rsid w:val="00B441D9"/>
    <w:rsid w:val="00B46DCA"/>
    <w:rsid w:val="00B5497D"/>
    <w:rsid w:val="00B64F79"/>
    <w:rsid w:val="00B65CAA"/>
    <w:rsid w:val="00B729D3"/>
    <w:rsid w:val="00B72C34"/>
    <w:rsid w:val="00B7340C"/>
    <w:rsid w:val="00B73A8B"/>
    <w:rsid w:val="00B83DDB"/>
    <w:rsid w:val="00B8647B"/>
    <w:rsid w:val="00B86FA1"/>
    <w:rsid w:val="00B93F05"/>
    <w:rsid w:val="00BA10C4"/>
    <w:rsid w:val="00BA2026"/>
    <w:rsid w:val="00BA52E8"/>
    <w:rsid w:val="00BA631F"/>
    <w:rsid w:val="00BB2F50"/>
    <w:rsid w:val="00BB401C"/>
    <w:rsid w:val="00BC0B48"/>
    <w:rsid w:val="00BC1C44"/>
    <w:rsid w:val="00BC495D"/>
    <w:rsid w:val="00BC70C3"/>
    <w:rsid w:val="00BD24D3"/>
    <w:rsid w:val="00BD55F6"/>
    <w:rsid w:val="00BD5D02"/>
    <w:rsid w:val="00BE4E81"/>
    <w:rsid w:val="00BF131D"/>
    <w:rsid w:val="00BF426D"/>
    <w:rsid w:val="00C03799"/>
    <w:rsid w:val="00C0514F"/>
    <w:rsid w:val="00C07951"/>
    <w:rsid w:val="00C11E3E"/>
    <w:rsid w:val="00C14D14"/>
    <w:rsid w:val="00C15D86"/>
    <w:rsid w:val="00C16223"/>
    <w:rsid w:val="00C2223D"/>
    <w:rsid w:val="00C257F7"/>
    <w:rsid w:val="00C26009"/>
    <w:rsid w:val="00C26C0F"/>
    <w:rsid w:val="00C31687"/>
    <w:rsid w:val="00C33711"/>
    <w:rsid w:val="00C35A13"/>
    <w:rsid w:val="00C35CCE"/>
    <w:rsid w:val="00C377CC"/>
    <w:rsid w:val="00C379D6"/>
    <w:rsid w:val="00C37C5D"/>
    <w:rsid w:val="00C42C31"/>
    <w:rsid w:val="00C4306B"/>
    <w:rsid w:val="00C472E4"/>
    <w:rsid w:val="00C47E5D"/>
    <w:rsid w:val="00C50461"/>
    <w:rsid w:val="00C50F3C"/>
    <w:rsid w:val="00C53955"/>
    <w:rsid w:val="00C56777"/>
    <w:rsid w:val="00C71159"/>
    <w:rsid w:val="00C72012"/>
    <w:rsid w:val="00C73AB9"/>
    <w:rsid w:val="00C74FAF"/>
    <w:rsid w:val="00C754E3"/>
    <w:rsid w:val="00C7788F"/>
    <w:rsid w:val="00C81456"/>
    <w:rsid w:val="00C82B46"/>
    <w:rsid w:val="00C84A1C"/>
    <w:rsid w:val="00C91E7E"/>
    <w:rsid w:val="00C93B39"/>
    <w:rsid w:val="00C946B2"/>
    <w:rsid w:val="00CA2A14"/>
    <w:rsid w:val="00CA361B"/>
    <w:rsid w:val="00CA6A0F"/>
    <w:rsid w:val="00CB336F"/>
    <w:rsid w:val="00CB5142"/>
    <w:rsid w:val="00CB7C15"/>
    <w:rsid w:val="00CC1FC6"/>
    <w:rsid w:val="00CC4BFE"/>
    <w:rsid w:val="00CD1DFC"/>
    <w:rsid w:val="00CD4C6D"/>
    <w:rsid w:val="00CE0640"/>
    <w:rsid w:val="00CE155E"/>
    <w:rsid w:val="00CE26A4"/>
    <w:rsid w:val="00CE3EE8"/>
    <w:rsid w:val="00CE5D47"/>
    <w:rsid w:val="00CF0055"/>
    <w:rsid w:val="00CF0398"/>
    <w:rsid w:val="00CF3D47"/>
    <w:rsid w:val="00D007D4"/>
    <w:rsid w:val="00D05B88"/>
    <w:rsid w:val="00D071FA"/>
    <w:rsid w:val="00D10DE8"/>
    <w:rsid w:val="00D15EFA"/>
    <w:rsid w:val="00D16616"/>
    <w:rsid w:val="00D16C45"/>
    <w:rsid w:val="00D22FB3"/>
    <w:rsid w:val="00D237F2"/>
    <w:rsid w:val="00D24452"/>
    <w:rsid w:val="00D342D4"/>
    <w:rsid w:val="00D35771"/>
    <w:rsid w:val="00D3577F"/>
    <w:rsid w:val="00D36294"/>
    <w:rsid w:val="00D418AB"/>
    <w:rsid w:val="00D41CF1"/>
    <w:rsid w:val="00D45D09"/>
    <w:rsid w:val="00D46615"/>
    <w:rsid w:val="00D521F7"/>
    <w:rsid w:val="00D57A8A"/>
    <w:rsid w:val="00D6028C"/>
    <w:rsid w:val="00D6036B"/>
    <w:rsid w:val="00D62799"/>
    <w:rsid w:val="00D62CA5"/>
    <w:rsid w:val="00D70AEB"/>
    <w:rsid w:val="00D80097"/>
    <w:rsid w:val="00D81586"/>
    <w:rsid w:val="00D82A11"/>
    <w:rsid w:val="00D9748E"/>
    <w:rsid w:val="00DA09EA"/>
    <w:rsid w:val="00DB0C2C"/>
    <w:rsid w:val="00DB2736"/>
    <w:rsid w:val="00DB405D"/>
    <w:rsid w:val="00DC3884"/>
    <w:rsid w:val="00DC4702"/>
    <w:rsid w:val="00DD073D"/>
    <w:rsid w:val="00DD197E"/>
    <w:rsid w:val="00DD2C3E"/>
    <w:rsid w:val="00DD2C65"/>
    <w:rsid w:val="00DD3AC3"/>
    <w:rsid w:val="00DD5CE4"/>
    <w:rsid w:val="00DD5F4E"/>
    <w:rsid w:val="00DE054C"/>
    <w:rsid w:val="00DE0883"/>
    <w:rsid w:val="00DE13C1"/>
    <w:rsid w:val="00DE1743"/>
    <w:rsid w:val="00DE5C96"/>
    <w:rsid w:val="00DF0222"/>
    <w:rsid w:val="00DF3ABF"/>
    <w:rsid w:val="00DF5403"/>
    <w:rsid w:val="00DF5F0A"/>
    <w:rsid w:val="00E0685B"/>
    <w:rsid w:val="00E2326C"/>
    <w:rsid w:val="00E31E48"/>
    <w:rsid w:val="00E32168"/>
    <w:rsid w:val="00E36CE5"/>
    <w:rsid w:val="00E42516"/>
    <w:rsid w:val="00E4273B"/>
    <w:rsid w:val="00E44B47"/>
    <w:rsid w:val="00E44B62"/>
    <w:rsid w:val="00E44B65"/>
    <w:rsid w:val="00E519E1"/>
    <w:rsid w:val="00E55FED"/>
    <w:rsid w:val="00E57A71"/>
    <w:rsid w:val="00E613B4"/>
    <w:rsid w:val="00E61821"/>
    <w:rsid w:val="00E64A72"/>
    <w:rsid w:val="00E66BD4"/>
    <w:rsid w:val="00E82BB2"/>
    <w:rsid w:val="00E8428D"/>
    <w:rsid w:val="00E94DEC"/>
    <w:rsid w:val="00E96F3E"/>
    <w:rsid w:val="00E97178"/>
    <w:rsid w:val="00EA3736"/>
    <w:rsid w:val="00EA5ADF"/>
    <w:rsid w:val="00EA7BCF"/>
    <w:rsid w:val="00EB1188"/>
    <w:rsid w:val="00EB2A66"/>
    <w:rsid w:val="00EB6BA1"/>
    <w:rsid w:val="00EB7745"/>
    <w:rsid w:val="00EC0AD6"/>
    <w:rsid w:val="00ED2F79"/>
    <w:rsid w:val="00ED34A8"/>
    <w:rsid w:val="00ED371E"/>
    <w:rsid w:val="00ED4A38"/>
    <w:rsid w:val="00ED55E0"/>
    <w:rsid w:val="00ED6EFD"/>
    <w:rsid w:val="00EE0997"/>
    <w:rsid w:val="00EE32F6"/>
    <w:rsid w:val="00EE3D5F"/>
    <w:rsid w:val="00EF4038"/>
    <w:rsid w:val="00EF4145"/>
    <w:rsid w:val="00EF63EE"/>
    <w:rsid w:val="00EF6ACE"/>
    <w:rsid w:val="00F016CD"/>
    <w:rsid w:val="00F01776"/>
    <w:rsid w:val="00F02979"/>
    <w:rsid w:val="00F05995"/>
    <w:rsid w:val="00F1089E"/>
    <w:rsid w:val="00F10D97"/>
    <w:rsid w:val="00F13891"/>
    <w:rsid w:val="00F1510F"/>
    <w:rsid w:val="00F16C9A"/>
    <w:rsid w:val="00F20106"/>
    <w:rsid w:val="00F23B54"/>
    <w:rsid w:val="00F24AEC"/>
    <w:rsid w:val="00F26911"/>
    <w:rsid w:val="00F26EBF"/>
    <w:rsid w:val="00F27402"/>
    <w:rsid w:val="00F33CE1"/>
    <w:rsid w:val="00F33D3A"/>
    <w:rsid w:val="00F37645"/>
    <w:rsid w:val="00F4266F"/>
    <w:rsid w:val="00F50C7B"/>
    <w:rsid w:val="00F56997"/>
    <w:rsid w:val="00F5797B"/>
    <w:rsid w:val="00F62142"/>
    <w:rsid w:val="00F66B02"/>
    <w:rsid w:val="00F70A0B"/>
    <w:rsid w:val="00F767C0"/>
    <w:rsid w:val="00F82AA3"/>
    <w:rsid w:val="00F832BB"/>
    <w:rsid w:val="00F8618F"/>
    <w:rsid w:val="00F90BEF"/>
    <w:rsid w:val="00F97DB5"/>
    <w:rsid w:val="00FA157B"/>
    <w:rsid w:val="00FA3487"/>
    <w:rsid w:val="00FA602B"/>
    <w:rsid w:val="00FA78C8"/>
    <w:rsid w:val="00FB0546"/>
    <w:rsid w:val="00FB1709"/>
    <w:rsid w:val="00FB5F45"/>
    <w:rsid w:val="00FB7006"/>
    <w:rsid w:val="00FB7713"/>
    <w:rsid w:val="00FB7B9C"/>
    <w:rsid w:val="00FD26C0"/>
    <w:rsid w:val="00FD3990"/>
    <w:rsid w:val="00FD3EE7"/>
    <w:rsid w:val="00FD68EA"/>
    <w:rsid w:val="00FE1A51"/>
    <w:rsid w:val="00FE58BB"/>
    <w:rsid w:val="00FE701D"/>
    <w:rsid w:val="00FE7F1D"/>
    <w:rsid w:val="00FF04D6"/>
    <w:rsid w:val="00FF060E"/>
    <w:rsid w:val="00FF25EA"/>
    <w:rsid w:val="00FF3E65"/>
    <w:rsid w:val="00FF5982"/>
    <w:rsid w:val="00FF5A1B"/>
    <w:rsid w:val="00FF5B77"/>
    <w:rsid w:val="00FF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  <o:rules v:ext="edit">
        <o:r id="V:Rule5" type="connector" idref="#_x0000_s1102"/>
        <o:r id="V:Rule6" type="connector" idref="#_x0000_s1101"/>
        <o:r id="V:Rule7" type="connector" idref="#_x0000_s1104"/>
        <o:r id="V:Rule8" type="connector" idref="#_x0000_s1103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1" w:count="267">
    <w:lsdException w:name="Normal" w:semiHidden="0" w:uiPriority="0" w:unhideWhenUsed="0"/>
    <w:lsdException w:name="heading 1" w:semiHidden="0" w:uiPriority="2" w:unhideWhenUsed="0"/>
    <w:lsdException w:name="heading 2" w:semiHidden="0" w:uiPriority="2" w:unhideWhenUsed="0"/>
    <w:lsdException w:name="heading 3" w:semiHidden="0" w:uiPriority="2" w:unhideWhenUsed="0"/>
    <w:lsdException w:name="heading 4" w:uiPriority="2" w:unhideWhenUsed="0"/>
    <w:lsdException w:name="heading 5" w:uiPriority="2" w:unhideWhenUsed="0"/>
    <w:lsdException w:name="heading 6" w:uiPriority="2" w:unhideWhenUsed="0"/>
    <w:lsdException w:name="heading 7" w:uiPriority="2"/>
    <w:lsdException w:name="heading 8" w:uiPriority="2"/>
    <w:lsdException w:name="heading 9" w:uiPriority="2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/>
    <w:lsdException w:name="List Number" w:unhideWhenUsed="0"/>
    <w:lsdException w:name="List 4" w:unhideWhenUsed="0"/>
    <w:lsdException w:name="List 5" w:unhideWhenUsed="0"/>
    <w:lsdException w:name="Title" w:semiHidden="0" w:uiPriority="4" w:unhideWhenUsed="0"/>
    <w:lsdException w:name="Default Paragraph Font" w:uiPriority="1"/>
    <w:lsdException w:name="Subtitle" w:semiHidden="0" w:uiPriority="5" w:unhideWhenUsed="0"/>
    <w:lsdException w:name="Salutation" w:unhideWhenUsed="0"/>
    <w:lsdException w:name="Date" w:unhideWhenUsed="0"/>
    <w:lsdException w:name="Body Text First Indent" w:unhideWhenUsed="0"/>
    <w:lsdException w:name="Strong" w:semiHidden="0" w:uiPriority="8" w:unhideWhenUsed="0"/>
    <w:lsdException w:name="Emphasis" w:semiHidden="0" w:uiPriority="6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7" w:unhideWhenUsed="0"/>
    <w:lsdException w:name="Subtle Reference" w:semiHidden="0" w:uiPriority="11" w:unhideWhenUsed="0"/>
    <w:lsdException w:name="Intense Reference" w:semiHidden="0" w:uiPriority="12" w:unhideWhenUsed="0"/>
    <w:lsdException w:name="Book Title" w:semiHidden="0" w:uiPriority="13" w:unhideWhenUsed="0"/>
    <w:lsdException w:name="Bibliography" w:uiPriority="37"/>
    <w:lsdException w:name="TOC Heading" w:uiPriority="39"/>
  </w:latentStyles>
  <w:style w:type="paragraph" w:default="1" w:styleId="Normale">
    <w:name w:val="Normal"/>
    <w:qFormat/>
    <w:rsid w:val="003E045B"/>
    <w:rPr>
      <w:rFonts w:eastAsiaTheme="minorEastAsia"/>
      <w:color w:val="03485B" w:themeColor="text2" w:themeShade="BF"/>
      <w:sz w:val="20"/>
      <w:szCs w:val="20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unhideWhenUsed/>
    <w:qFormat/>
    <w:rsid w:val="003E045B"/>
    <w:pPr>
      <w:spacing w:before="360" w:after="40"/>
      <w:outlineLvl w:val="0"/>
    </w:pPr>
    <w:rPr>
      <w:rFonts w:asciiTheme="majorHAnsi" w:eastAsiaTheme="majorEastAsia" w:hAnsiTheme="majorHAnsi" w:cstheme="majorBidi"/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E045B"/>
    <w:pPr>
      <w:spacing w:after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E045B"/>
    <w:pPr>
      <w:spacing w:after="0"/>
      <w:outlineLvl w:val="2"/>
    </w:pPr>
    <w:rPr>
      <w:rFonts w:asciiTheme="majorHAnsi" w:eastAsiaTheme="majorEastAsia" w:hAnsiTheme="majorHAnsi" w:cstheme="majorBidi"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E045B"/>
    <w:pPr>
      <w:spacing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E045B"/>
    <w:pPr>
      <w:spacing w:after="0"/>
      <w:outlineLvl w:val="4"/>
    </w:pPr>
    <w:rPr>
      <w:i/>
      <w:iCs/>
      <w:color w:val="0B5294" w:themeColor="accent1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E045B"/>
    <w:pPr>
      <w:spacing w:after="0"/>
      <w:outlineLvl w:val="5"/>
    </w:pPr>
    <w:rPr>
      <w:b/>
      <w:bCs/>
      <w:color w:val="0B5294" w:themeColor="accent1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E045B"/>
    <w:pPr>
      <w:spacing w:after="0"/>
      <w:outlineLvl w:val="6"/>
    </w:pPr>
    <w:rPr>
      <w:b/>
      <w:bCs/>
      <w:i/>
      <w:iCs/>
      <w:color w:val="0B5294" w:themeColor="accent1" w:themeShade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E045B"/>
    <w:pPr>
      <w:spacing w:after="0"/>
      <w:outlineLvl w:val="7"/>
    </w:pPr>
    <w:rPr>
      <w:b/>
      <w:bCs/>
      <w:color w:val="0075A2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E045B"/>
    <w:pPr>
      <w:spacing w:after="0"/>
      <w:outlineLvl w:val="8"/>
    </w:pPr>
    <w:rPr>
      <w:b/>
      <w:bCs/>
      <w:i/>
      <w:iCs/>
      <w:color w:val="0075A2" w:themeColor="accent2" w:themeShade="BF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E045B"/>
    <w:rPr>
      <w:rFonts w:asciiTheme="majorHAnsi" w:eastAsiaTheme="majorEastAsia" w:hAnsiTheme="majorHAnsi" w:cstheme="majorBidi"/>
      <w:smallCaps/>
      <w:color w:val="03485B" w:themeColor="text2" w:themeShade="BF"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z w:val="28"/>
      <w:szCs w:val="28"/>
    </w:rPr>
  </w:style>
  <w:style w:type="paragraph" w:styleId="Titolo">
    <w:name w:val="Title"/>
    <w:basedOn w:val="Normale"/>
    <w:link w:val="TitoloCarattere"/>
    <w:uiPriority w:val="10"/>
    <w:qFormat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3E045B"/>
    <w:rPr>
      <w:rFonts w:asciiTheme="majorHAnsi" w:eastAsiaTheme="majorEastAsia" w:hAnsiTheme="majorHAnsi" w:cstheme="majorBidi"/>
      <w:smallCaps/>
      <w:color w:val="0F6FC6" w:themeColor="accent1"/>
      <w:spacing w:val="10"/>
      <w:sz w:val="48"/>
      <w:szCs w:val="48"/>
    </w:rPr>
  </w:style>
  <w:style w:type="paragraph" w:styleId="Sottotitolo">
    <w:name w:val="Subtitle"/>
    <w:basedOn w:val="Normale"/>
    <w:link w:val="SottotitoloCarattere"/>
    <w:uiPriority w:val="11"/>
    <w:qFormat/>
    <w:rsid w:val="003E045B"/>
    <w:rPr>
      <w:i/>
      <w:iCs/>
      <w:color w:val="04617B" w:themeColor="text2"/>
      <w:spacing w:val="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E045B"/>
    <w:rPr>
      <w:i/>
      <w:iCs/>
      <w:color w:val="04617B" w:themeColor="text2"/>
      <w:spacing w:val="5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E045B"/>
    <w:pPr>
      <w:spacing w:after="0" w:line="240" w:lineRule="auto"/>
    </w:pPr>
    <w:rPr>
      <w:rFonts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E045B"/>
    <w:rPr>
      <w:rFonts w:eastAsiaTheme="minorEastAsia" w:hAnsi="Tahoma"/>
      <w:color w:val="03485B" w:themeColor="text2" w:themeShade="BF"/>
      <w:sz w:val="16"/>
      <w:szCs w:val="16"/>
      <w:lang w:val="it-IT"/>
    </w:rPr>
  </w:style>
  <w:style w:type="character" w:styleId="Titolodellibro">
    <w:name w:val="Book Title"/>
    <w:basedOn w:val="Carpredefinitoparagrafo"/>
    <w:uiPriority w:val="33"/>
    <w:qFormat/>
    <w:rsid w:val="003E045B"/>
    <w:rPr>
      <w:rFonts w:eastAsiaTheme="minorEastAsia" w:cstheme="minorBidi"/>
      <w:bCs w:val="0"/>
      <w:iCs w:val="0"/>
      <w:smallCaps/>
      <w:color w:val="000000"/>
      <w:spacing w:val="10"/>
      <w:szCs w:val="20"/>
      <w:lang w:val="it-IT"/>
    </w:rPr>
  </w:style>
  <w:style w:type="numbering" w:customStyle="1" w:styleId="Elencopuntato">
    <w:name w:val="Elenco puntato"/>
    <w:uiPriority w:val="99"/>
    <w:rsid w:val="003E045B"/>
    <w:pPr>
      <w:numPr>
        <w:numId w:val="1"/>
      </w:numPr>
    </w:pPr>
  </w:style>
  <w:style w:type="paragraph" w:styleId="Didascalia">
    <w:name w:val="caption"/>
    <w:basedOn w:val="Normale"/>
    <w:next w:val="Normale"/>
    <w:uiPriority w:val="99"/>
    <w:unhideWhenUsed/>
    <w:rsid w:val="003E045B"/>
    <w:pPr>
      <w:spacing w:line="240" w:lineRule="auto"/>
      <w:jc w:val="right"/>
    </w:pPr>
    <w:rPr>
      <w:b/>
      <w:bCs/>
      <w:color w:val="0B5294" w:themeColor="accent1" w:themeShade="BF"/>
      <w:sz w:val="16"/>
      <w:szCs w:val="16"/>
    </w:rPr>
  </w:style>
  <w:style w:type="character" w:styleId="Enfasicorsivo">
    <w:name w:val="Emphasis"/>
    <w:uiPriority w:val="20"/>
    <w:qFormat/>
    <w:rsid w:val="003E045B"/>
    <w:rPr>
      <w:rFonts w:eastAsiaTheme="minorEastAsia" w:cstheme="minorBidi"/>
      <w:b/>
      <w:bCs/>
      <w:i/>
      <w:iCs/>
      <w:color w:val="02303D" w:themeColor="text2" w:themeShade="80"/>
      <w:spacing w:val="10"/>
      <w:sz w:val="18"/>
      <w:szCs w:val="18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045B"/>
    <w:rPr>
      <w:color w:val="03485B" w:themeColor="text2" w:themeShade="BF"/>
      <w:sz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E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E045B"/>
    <w:rPr>
      <w:color w:val="03485B" w:themeColor="text2" w:themeShade="BF"/>
      <w:sz w:val="2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E045B"/>
    <w:rPr>
      <w:rFonts w:asciiTheme="majorHAnsi" w:eastAsiaTheme="majorEastAsia" w:hAnsiTheme="majorHAnsi" w:cstheme="majorBidi"/>
      <w:color w:val="03485B" w:themeColor="text2" w:themeShade="BF"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E045B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E045B"/>
    <w:rPr>
      <w:i/>
      <w:iCs/>
      <w:color w:val="0B5294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E045B"/>
    <w:rPr>
      <w:b/>
      <w:bCs/>
      <w:color w:val="0B5294" w:themeColor="accent1" w:themeShade="BF"/>
      <w:sz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E045B"/>
    <w:rPr>
      <w:b/>
      <w:bCs/>
      <w:i/>
      <w:iCs/>
      <w:color w:val="0B5294" w:themeColor="accent1" w:themeShade="BF"/>
      <w:sz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E045B"/>
    <w:rPr>
      <w:b/>
      <w:bCs/>
      <w:color w:val="0075A2" w:themeColor="accent2" w:themeShade="BF"/>
      <w:sz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E045B"/>
    <w:rPr>
      <w:b/>
      <w:bCs/>
      <w:i/>
      <w:iCs/>
      <w:color w:val="0075A2" w:themeColor="accent2" w:themeShade="BF"/>
      <w:sz w:val="18"/>
      <w:szCs w:val="18"/>
    </w:rPr>
  </w:style>
  <w:style w:type="character" w:styleId="Enfasiintensa">
    <w:name w:val="Intense Emphasis"/>
    <w:basedOn w:val="Carpredefinitoparagrafo"/>
    <w:uiPriority w:val="21"/>
    <w:qFormat/>
    <w:rsid w:val="003E045B"/>
    <w:rPr>
      <w:i/>
      <w:iCs/>
      <w:caps/>
      <w:color w:val="0B5294" w:themeColor="accent1" w:themeShade="BF"/>
      <w:spacing w:val="10"/>
      <w:sz w:val="18"/>
      <w:szCs w:val="18"/>
    </w:rPr>
  </w:style>
  <w:style w:type="paragraph" w:styleId="Citazione">
    <w:name w:val="Quote"/>
    <w:basedOn w:val="Normale"/>
    <w:link w:val="CitazioneCarattere"/>
    <w:uiPriority w:val="29"/>
    <w:qFormat/>
    <w:rsid w:val="003E045B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E045B"/>
    <w:rPr>
      <w:i/>
      <w:iCs/>
      <w:color w:val="03485B" w:themeColor="text2" w:themeShade="BF"/>
      <w:sz w:val="20"/>
    </w:rPr>
  </w:style>
  <w:style w:type="paragraph" w:styleId="Citazioneintensa">
    <w:name w:val="Intense Quote"/>
    <w:basedOn w:val="Citazione"/>
    <w:link w:val="CitazioneintensaCarattere"/>
    <w:uiPriority w:val="30"/>
    <w:qFormat/>
    <w:rsid w:val="003E045B"/>
    <w:pPr>
      <w:pBdr>
        <w:bottom w:val="double" w:sz="4" w:space="4" w:color="0F6FC6" w:themeColor="accent1"/>
      </w:pBdr>
      <w:spacing w:line="300" w:lineRule="auto"/>
      <w:ind w:left="936" w:right="936"/>
    </w:pPr>
    <w:rPr>
      <w:i w:val="0"/>
      <w:color w:val="0B5294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E045B"/>
    <w:rPr>
      <w:color w:val="0B5294" w:themeColor="accent1" w:themeShade="BF"/>
      <w:sz w:val="20"/>
    </w:rPr>
  </w:style>
  <w:style w:type="character" w:styleId="Riferimentointenso">
    <w:name w:val="Intense Reference"/>
    <w:basedOn w:val="Carpredefinitoparagrafo"/>
    <w:uiPriority w:val="32"/>
    <w:qFormat/>
    <w:rsid w:val="003E045B"/>
    <w:rPr>
      <w:b/>
      <w:bCs/>
      <w:caps/>
      <w:color w:val="0075A2" w:themeColor="accent2" w:themeShade="BF"/>
      <w:spacing w:val="5"/>
      <w:sz w:val="18"/>
      <w:szCs w:val="18"/>
    </w:rPr>
  </w:style>
  <w:style w:type="paragraph" w:styleId="Paragrafoelenco">
    <w:name w:val="List Paragraph"/>
    <w:basedOn w:val="Normale"/>
    <w:uiPriority w:val="34"/>
    <w:unhideWhenUsed/>
    <w:qFormat/>
    <w:rsid w:val="003E045B"/>
    <w:pPr>
      <w:ind w:left="720"/>
      <w:contextualSpacing/>
    </w:pPr>
  </w:style>
  <w:style w:type="paragraph" w:styleId="Rientronormale">
    <w:name w:val="Normal Indent"/>
    <w:basedOn w:val="Normale"/>
    <w:uiPriority w:val="99"/>
    <w:unhideWhenUsed/>
    <w:rsid w:val="003E045B"/>
    <w:pPr>
      <w:ind w:left="720"/>
      <w:contextualSpacing/>
    </w:pPr>
  </w:style>
  <w:style w:type="numbering" w:customStyle="1" w:styleId="Elenconumerato">
    <w:name w:val="Elenco numerato"/>
    <w:uiPriority w:val="99"/>
    <w:rsid w:val="003E045B"/>
    <w:pPr>
      <w:numPr>
        <w:numId w:val="2"/>
      </w:numPr>
    </w:pPr>
  </w:style>
  <w:style w:type="character" w:styleId="Enfasigrassetto">
    <w:name w:val="Strong"/>
    <w:basedOn w:val="Carpredefinitoparagrafo"/>
    <w:uiPriority w:val="22"/>
    <w:qFormat/>
    <w:rsid w:val="003E045B"/>
    <w:rPr>
      <w:b/>
      <w:bCs/>
    </w:rPr>
  </w:style>
  <w:style w:type="character" w:styleId="Enfasidelicata">
    <w:name w:val="Subtle Emphasis"/>
    <w:basedOn w:val="Carpredefinitoparagrafo"/>
    <w:uiPriority w:val="19"/>
    <w:qFormat/>
    <w:rsid w:val="003E045B"/>
    <w:rPr>
      <w:i/>
      <w:iCs/>
      <w:color w:val="0B5294" w:themeColor="accent1" w:themeShade="BF"/>
    </w:rPr>
  </w:style>
  <w:style w:type="character" w:styleId="Riferimentodelicato">
    <w:name w:val="Subtle Reference"/>
    <w:basedOn w:val="Carpredefinitoparagrafo"/>
    <w:uiPriority w:val="31"/>
    <w:qFormat/>
    <w:rsid w:val="003E045B"/>
    <w:rPr>
      <w:b/>
      <w:bCs/>
      <w:i/>
      <w:iCs/>
      <w:color w:val="0075A2" w:themeColor="accent2" w:themeShade="BF"/>
    </w:rPr>
  </w:style>
  <w:style w:type="table" w:styleId="Grigliatabella">
    <w:name w:val="Table Grid"/>
    <w:basedOn w:val="Tabellanormale"/>
    <w:uiPriority w:val="39"/>
    <w:rsid w:val="003E045B"/>
    <w:pPr>
      <w:spacing w:after="0" w:line="240" w:lineRule="auto"/>
    </w:pPr>
    <w:rPr>
      <w:rFonts w:eastAsiaTheme="minorEastAsia"/>
      <w:lang w:val="it-IT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stosegnaposto">
    <w:name w:val="Placeholder Text"/>
    <w:basedOn w:val="Carpredefinitoparagrafo"/>
    <w:uiPriority w:val="99"/>
    <w:semiHidden/>
    <w:qFormat/>
    <w:rsid w:val="003E045B"/>
    <w:rPr>
      <w:color w:val="808080"/>
    </w:rPr>
  </w:style>
  <w:style w:type="paragraph" w:customStyle="1" w:styleId="DecimalAligned">
    <w:name w:val="Decimal Aligned"/>
    <w:basedOn w:val="Normale"/>
    <w:uiPriority w:val="40"/>
    <w:qFormat/>
    <w:rsid w:val="004A6A35"/>
    <w:pPr>
      <w:tabs>
        <w:tab w:val="decimal" w:pos="360"/>
      </w:tabs>
    </w:pPr>
    <w:rPr>
      <w:color w:val="auto"/>
      <w:sz w:val="22"/>
      <w:szCs w:val="22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4A6A35"/>
    <w:pPr>
      <w:spacing w:after="0" w:line="240" w:lineRule="auto"/>
    </w:pPr>
    <w:rPr>
      <w:color w:val="auto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4A6A35"/>
    <w:rPr>
      <w:rFonts w:eastAsiaTheme="minorEastAsia"/>
      <w:sz w:val="20"/>
      <w:szCs w:val="20"/>
      <w:lang w:val="it-IT"/>
    </w:rPr>
  </w:style>
  <w:style w:type="table" w:customStyle="1" w:styleId="Sfondochiaro-Colore11">
    <w:name w:val="Sfondo chiaro - Colore 11"/>
    <w:basedOn w:val="Tabellanormale"/>
    <w:uiPriority w:val="60"/>
    <w:rsid w:val="004A6A35"/>
    <w:pPr>
      <w:spacing w:after="0" w:line="240" w:lineRule="auto"/>
    </w:pPr>
    <w:rPr>
      <w:rFonts w:eastAsiaTheme="minorEastAsia"/>
      <w:color w:val="0B5294" w:themeColor="accent1" w:themeShade="BF"/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bottom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paragraph" w:styleId="Nessunaspaziatura">
    <w:name w:val="No Spacing"/>
    <w:uiPriority w:val="1"/>
    <w:qFormat/>
    <w:rsid w:val="005E7DA5"/>
    <w:pPr>
      <w:spacing w:after="0" w:line="240" w:lineRule="auto"/>
    </w:pPr>
    <w:rPr>
      <w:rFonts w:eastAsiaTheme="minorEastAsia"/>
      <w:color w:val="03485B" w:themeColor="text2" w:themeShade="BF"/>
      <w:sz w:val="20"/>
      <w:szCs w:val="20"/>
      <w:lang w:val="it-IT"/>
    </w:rPr>
  </w:style>
  <w:style w:type="character" w:styleId="Collegamentoipertestuale">
    <w:name w:val="Hyperlink"/>
    <w:basedOn w:val="Carpredefinitoparagrafo"/>
    <w:uiPriority w:val="99"/>
    <w:qFormat/>
    <w:rsid w:val="001D1112"/>
    <w:rPr>
      <w:color w:val="E2D700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qFormat/>
    <w:rsid w:val="001D1112"/>
    <w:rPr>
      <w:color w:val="85DFD0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E2886"/>
    <w:pPr>
      <w:keepNext/>
      <w:keepLines/>
      <w:spacing w:before="480" w:after="0"/>
      <w:outlineLvl w:val="9"/>
    </w:pPr>
    <w:rPr>
      <w:b/>
      <w:bCs/>
      <w:smallCaps w:val="0"/>
      <w:color w:val="0B5294" w:themeColor="accent1" w:themeShade="BF"/>
      <w:spacing w:val="0"/>
      <w:sz w:val="28"/>
      <w:szCs w:val="28"/>
    </w:rPr>
  </w:style>
  <w:style w:type="paragraph" w:styleId="Sommario1">
    <w:name w:val="toc 1"/>
    <w:basedOn w:val="Normale"/>
    <w:next w:val="Normale"/>
    <w:autoRedefine/>
    <w:uiPriority w:val="39"/>
    <w:qFormat/>
    <w:rsid w:val="007E288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qFormat/>
    <w:rsid w:val="007E2886"/>
    <w:pPr>
      <w:spacing w:after="100"/>
      <w:ind w:left="200"/>
    </w:pPr>
  </w:style>
  <w:style w:type="table" w:customStyle="1" w:styleId="Elencochiaro-Colore11">
    <w:name w:val="Elenco chiaro - Colore 11"/>
    <w:basedOn w:val="Tabellanormale"/>
    <w:uiPriority w:val="61"/>
    <w:qFormat/>
    <w:rsid w:val="00472D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Sommario3">
    <w:name w:val="toc 3"/>
    <w:basedOn w:val="Normale"/>
    <w:next w:val="Normale"/>
    <w:autoRedefine/>
    <w:uiPriority w:val="39"/>
    <w:qFormat/>
    <w:rsid w:val="00F8618F"/>
    <w:pPr>
      <w:spacing w:after="100"/>
      <w:ind w:left="400"/>
    </w:pPr>
  </w:style>
  <w:style w:type="table" w:customStyle="1" w:styleId="Elencochiaro-Colore12">
    <w:name w:val="Elenco chiaro - Colore 12"/>
    <w:basedOn w:val="Tabellanormale"/>
    <w:uiPriority w:val="61"/>
    <w:rsid w:val="000E069D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Elencochiaro-Colore2">
    <w:name w:val="Light List Accent 2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customStyle="1" w:styleId="Elencochiaro-Colore13">
    <w:name w:val="Elenco chiaro - Colore 13"/>
    <w:basedOn w:val="Tabellanormale"/>
    <w:uiPriority w:val="61"/>
    <w:qFormat/>
    <w:rsid w:val="001857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TableContents">
    <w:name w:val="Table Contents"/>
    <w:basedOn w:val="Normale"/>
    <w:rsid w:val="00EE32F6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color w:val="auto"/>
      <w:kern w:val="3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EE32F6"/>
    <w:pPr>
      <w:jc w:val="center"/>
    </w:pPr>
    <w:rPr>
      <w:b/>
      <w:bCs/>
    </w:rPr>
  </w:style>
  <w:style w:type="table" w:customStyle="1" w:styleId="Elencochiaro-Colore14">
    <w:name w:val="Elenco chiaro - Colore 14"/>
    <w:basedOn w:val="Tabellanormale"/>
    <w:uiPriority w:val="61"/>
    <w:rsid w:val="00484B96"/>
    <w:pPr>
      <w:spacing w:after="0" w:line="240" w:lineRule="auto"/>
    </w:pPr>
    <w:rPr>
      <w:lang w:val="it-IT"/>
    </w:r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Elencochiaro-Colore15">
    <w:name w:val="Elenco chiaro - Colore 15"/>
    <w:basedOn w:val="Tabellanormale"/>
    <w:uiPriority w:val="61"/>
    <w:qFormat/>
    <w:rsid w:val="001A25C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customStyle="1" w:styleId="Default">
    <w:name w:val="Default"/>
    <w:rsid w:val="00094D74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  <w:lang w:val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gif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2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laria\AppData\Roaming\Microsoft\Templates\Orie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Equinozio">
  <a:themeElements>
    <a:clrScheme name="Equinozi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Equinozi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nozi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2014-04-02T00:00:00</PublishDate>
  <Abstract>Problem Statement Versione&lt;1.5&gt;</Abstract>
  <CompanyAddress/>
  <CompanyPhone/>
  <CompanyFax/>
  <CompanyEmail/>
</CoverPagePropertie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templateProperties xmlns="urn:microsoft.template.properties">
  <_Version/>
  <_LCID/>
</templateProperties>
</file>

<file path=customXml/item5.xml><?xml version="1.0" encoding="utf-8"?>
<tns:customPropertyEditors xmlns:tns="http://schemas.microsoft.com/office/2006/customDocumentInformationPanel">
  <tns:showOnOpen/>
  <tns:defaultPropertyEditorNamespace/>
</tns:customPropertyEditor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F40E90C1-5254-4A4A-A9EF-73F0FB6EA2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6.xml><?xml version="1.0" encoding="utf-8"?>
<ds:datastoreItem xmlns:ds="http://schemas.openxmlformats.org/officeDocument/2006/customXml" ds:itemID="{7E31811A-D0A7-4E1A-B911-A27E4EAC7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OrielReport</Template>
  <TotalTime>1</TotalTime>
  <Pages>13</Pages>
  <Words>867</Words>
  <Characters>4943</Characters>
  <Application>Microsoft Office Word</Application>
  <DocSecurity>0</DocSecurity>
  <Lines>41</Lines>
  <Paragraphs>11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Università degli Studi di Salerno</vt:lpstr>
      <vt:lpstr/>
      <vt:lpstr>Heading 1</vt:lpstr>
      <vt:lpstr>    Heading 2</vt:lpstr>
    </vt:vector>
  </TitlesOfParts>
  <Company>Hewlett-Packard</Company>
  <LinksUpToDate>false</LinksUpToDate>
  <CharactersWithSpaces>5799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>Corso di Basi di Dati e Sistemi Informativi su Rete</dc:subject>
  <dc:creator>Ilaria</dc:creator>
  <cp:lastModifiedBy>Casa</cp:lastModifiedBy>
  <cp:revision>2</cp:revision>
  <dcterms:created xsi:type="dcterms:W3CDTF">2014-04-04T19:26:00Z</dcterms:created>
  <dcterms:modified xsi:type="dcterms:W3CDTF">2014-04-04T19:26:00Z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TC101927499990</vt:lpwstr>
  </property>
</Properties>
</file>